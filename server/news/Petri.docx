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208" w:type="pct"/>
        <w:tblCellMar>
          <w:left w:w="0" w:type="dxa"/>
          <w:right w:w="0" w:type="dxa"/>
        </w:tblCellMar>
        <w:tblLook w:val="04A0" w:firstRow="1" w:lastRow="0" w:firstColumn="1" w:lastColumn="0" w:noHBand="0" w:noVBand="1"/>
      </w:tblPr>
      <w:tblGrid>
        <w:gridCol w:w="540"/>
        <w:gridCol w:w="1620"/>
        <w:gridCol w:w="1709"/>
        <w:gridCol w:w="450"/>
        <w:gridCol w:w="3600"/>
        <w:gridCol w:w="2610"/>
        <w:gridCol w:w="270"/>
        <w:gridCol w:w="2610"/>
      </w:tblGrid>
      <w:tr w:rsidR="004B4147" w:rsidRPr="004B4147" w14:paraId="3595B7E3" w14:textId="77777777" w:rsidTr="00E4710C">
        <w:trPr>
          <w:gridAfter w:val="1"/>
          <w:wAfter w:w="2610" w:type="dxa"/>
        </w:trPr>
        <w:tc>
          <w:tcPr>
            <w:tcW w:w="2160" w:type="dxa"/>
            <w:gridSpan w:val="2"/>
          </w:tcPr>
          <w:p w14:paraId="1962A9C6" w14:textId="77777777" w:rsidR="004B4147" w:rsidRPr="004B4147" w:rsidRDefault="004B4147" w:rsidP="004B4147">
            <w:pPr>
              <w:pStyle w:val="Logo"/>
            </w:pPr>
            <w:r w:rsidRPr="004B4147">
              <w:rPr>
                <w:noProof/>
              </w:rPr>
              <mc:AlternateContent>
                <mc:Choice Requires="wpg">
                  <w:drawing>
                    <wp:inline distT="0" distB="0" distL="0" distR="0" wp14:anchorId="77524368" wp14:editId="2785DC54">
                      <wp:extent cx="1276351" cy="734592"/>
                      <wp:effectExtent l="0" t="0" r="0" b="8890"/>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76351" cy="734592"/>
                                <a:chOff x="-9526" y="28018"/>
                                <a:chExt cx="1276351" cy="726162"/>
                              </a:xfrm>
                            </wpg:grpSpPr>
                            <wps:wsp>
                              <wps:cNvPr id="5" name="TextBox 5">
                                <a:extLst>
                                  <a:ext uri="{FF2B5EF4-FFF2-40B4-BE49-F238E27FC236}">
                                    <a16:creationId xmlns:a16="http://schemas.microsoft.com/office/drawing/2014/main" id="{74653133-56CF-4FCA-A62A-18026AB24B64}"/>
                                  </a:ext>
                                </a:extLst>
                              </wps:cNvPr>
                              <wps:cNvSpPr txBox="1"/>
                              <wps:spPr>
                                <a:xfrm>
                                  <a:off x="-9526" y="28018"/>
                                  <a:ext cx="590550" cy="726162"/>
                                </a:xfrm>
                                <a:prstGeom prst="rect">
                                  <a:avLst/>
                                </a:prstGeom>
                                <a:noFill/>
                              </wps:spPr>
                              <wps:txbx>
                                <w:txbxContent>
                                  <w:p w14:paraId="77814E8A" w14:textId="6A7B32EA" w:rsidR="004B4147" w:rsidRDefault="003F07CB" w:rsidP="00890F1A">
                                    <w:pPr>
                                      <w:pStyle w:val="Logo"/>
                                      <w:rPr>
                                        <w:sz w:val="24"/>
                                        <w:szCs w:val="24"/>
                                      </w:rPr>
                                    </w:pPr>
                                    <w:r>
                                      <w:t>P</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733069" y="37663"/>
                                  <a:ext cx="533756" cy="705949"/>
                                </a:xfrm>
                                <a:prstGeom prst="rect">
                                  <a:avLst/>
                                </a:prstGeom>
                                <a:noFill/>
                              </wps:spPr>
                              <wps:txbx>
                                <w:txbxContent>
                                  <w:p w14:paraId="70F603A1" w14:textId="5DDF6195" w:rsidR="004B4147" w:rsidRDefault="003F07CB" w:rsidP="00890F1A">
                                    <w:pPr>
                                      <w:pStyle w:val="Logo"/>
                                      <w:rPr>
                                        <w:sz w:val="24"/>
                                        <w:szCs w:val="24"/>
                                      </w:rPr>
                                    </w:pPr>
                                    <w:r>
                                      <w:t>Y</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524368" id="Group 130" o:spid="_x0000_s1026" style="width:100.5pt;height:57.85pt;mso-position-horizontal-relative:char;mso-position-vertical-relative:line" coordorigin="-95,280" coordsize="12763,7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">
                      <v:shapetype id="_x0000_t202" coordsize="21600,21600" o:spt="202" path="m,l,21600r21600,l21600,xe">
                        <v:stroke joinstyle="miter"/>
                        <v:path gradientshapeok="t" o:connecttype="rect"/>
                      </v:shapetype>
                      <v:shape id="TextBox 5" o:spid="_x0000_s1027" type="#_x0000_t202" style="position:absolute;left:-95;top:28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7814E8A" w14:textId="6A7B32EA" w:rsidR="004B4147" w:rsidRDefault="003F07CB" w:rsidP="00890F1A">
                              <w:pPr>
                                <w:pStyle w:val="Logo"/>
                                <w:rPr>
                                  <w:sz w:val="24"/>
                                  <w:szCs w:val="24"/>
                                </w:rPr>
                              </w:pPr>
                              <w:r>
                                <w:t>P</w:t>
                              </w:r>
                            </w:p>
                          </w:txbxContent>
                        </v:textbox>
                      </v:shape>
                      <v:shape id="TextBox 6" o:spid="_x0000_s1028" type="#_x0000_t202" style="position:absolute;left:7330;top:376;width:5338;height:7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0F603A1" w14:textId="5DDF6195" w:rsidR="004B4147" w:rsidRDefault="003F07CB" w:rsidP="00890F1A">
                              <w:pPr>
                                <w:pStyle w:val="Logo"/>
                                <w:rPr>
                                  <w:sz w:val="24"/>
                                  <w:szCs w:val="24"/>
                                </w:rPr>
                              </w:pPr>
                              <w:r>
                                <w:t>Y</w:t>
                              </w:r>
                            </w:p>
                          </w:txbxContent>
                        </v:textbox>
                      </v:shape>
                      <v:line id="Straight Connector 7" o:spid="_x0000_s1029"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8640" w:type="dxa"/>
            <w:gridSpan w:val="5"/>
            <w:tcBorders>
              <w:bottom w:val="single" w:sz="4" w:space="0" w:color="FFFFFF" w:themeColor="background1"/>
            </w:tcBorders>
          </w:tcPr>
          <w:p w14:paraId="7917E30C" w14:textId="5C13A6B2" w:rsidR="004B4147" w:rsidRDefault="003F07CB" w:rsidP="004B4147">
            <w:pPr>
              <w:pStyle w:val="Title"/>
            </w:pPr>
            <w:r>
              <w:t>Petri</w:t>
            </w:r>
            <w:r w:rsidR="00CD21C9">
              <w:t xml:space="preserve"> </w:t>
            </w:r>
          </w:p>
          <w:p w14:paraId="246E4690" w14:textId="76F66C51" w:rsidR="004B4147" w:rsidRPr="004B4147" w:rsidRDefault="003F07CB" w:rsidP="00A21AF8">
            <w:pPr>
              <w:pStyle w:val="Subtitle"/>
            </w:pPr>
            <w:r>
              <w:t>Yamamoto</w:t>
            </w:r>
          </w:p>
        </w:tc>
      </w:tr>
      <w:tr w:rsidR="00A21AF8" w:rsidRPr="004B4147" w14:paraId="01F65E3A" w14:textId="77777777" w:rsidTr="00E4710C">
        <w:trPr>
          <w:gridAfter w:val="1"/>
          <w:wAfter w:w="2610" w:type="dxa"/>
        </w:trPr>
        <w:tc>
          <w:tcPr>
            <w:tcW w:w="2160" w:type="dxa"/>
            <w:gridSpan w:val="2"/>
          </w:tcPr>
          <w:p w14:paraId="4BBC546F" w14:textId="77777777" w:rsidR="00A21AF8" w:rsidRPr="004B4147" w:rsidRDefault="00A21AF8" w:rsidP="000161E1"/>
        </w:tc>
        <w:tc>
          <w:tcPr>
            <w:tcW w:w="8640" w:type="dxa"/>
            <w:gridSpan w:val="5"/>
            <w:tcBorders>
              <w:top w:val="single" w:sz="4" w:space="0" w:color="FFFFFF" w:themeColor="background1"/>
            </w:tcBorders>
          </w:tcPr>
          <w:p w14:paraId="12FFFF6B" w14:textId="41C15AD2" w:rsidR="00A21AF8" w:rsidRPr="004B4147" w:rsidRDefault="003F07CB" w:rsidP="00A21AF8">
            <w:pPr>
              <w:pStyle w:val="Jobtitle"/>
            </w:pPr>
            <w:r>
              <w:t>Digital Image Processing Expert</w:t>
            </w:r>
          </w:p>
        </w:tc>
      </w:tr>
      <w:tr w:rsidR="007772B1" w:rsidRPr="004B4147" w14:paraId="6B5D044C" w14:textId="77777777" w:rsidTr="00E4710C">
        <w:trPr>
          <w:gridAfter w:val="1"/>
          <w:wAfter w:w="2610" w:type="dxa"/>
          <w:trHeight w:val="720"/>
        </w:trPr>
        <w:tc>
          <w:tcPr>
            <w:tcW w:w="2160" w:type="dxa"/>
            <w:gridSpan w:val="2"/>
          </w:tcPr>
          <w:p w14:paraId="63898CF1" w14:textId="77777777" w:rsidR="007772B1" w:rsidRPr="004B4147" w:rsidRDefault="007772B1" w:rsidP="00A21AF8"/>
        </w:tc>
        <w:tc>
          <w:tcPr>
            <w:tcW w:w="8640" w:type="dxa"/>
            <w:gridSpan w:val="5"/>
          </w:tcPr>
          <w:p w14:paraId="2EF0EA66" w14:textId="77777777" w:rsidR="007772B1" w:rsidRDefault="007772B1" w:rsidP="00A21AF8">
            <w:pPr>
              <w:pStyle w:val="Jobtitle"/>
            </w:pPr>
          </w:p>
        </w:tc>
      </w:tr>
      <w:tr w:rsidR="00BF0DAF" w:rsidRPr="00997E86" w14:paraId="5FDDE8E8" w14:textId="77777777" w:rsidTr="00E4710C">
        <w:trPr>
          <w:gridAfter w:val="1"/>
          <w:wAfter w:w="2610" w:type="dxa"/>
        </w:trPr>
        <w:tc>
          <w:tcPr>
            <w:tcW w:w="540" w:type="dxa"/>
            <w:vAlign w:val="center"/>
          </w:tcPr>
          <w:p w14:paraId="6A7ACF1E" w14:textId="77777777" w:rsidR="00BF0DAF" w:rsidRPr="00997E86" w:rsidRDefault="00BF0DAF" w:rsidP="00BF0DAF">
            <w:pPr>
              <w:pStyle w:val="Contact"/>
            </w:pPr>
            <w:r>
              <w:rPr>
                <w:noProof/>
              </w:rPr>
              <mc:AlternateContent>
                <mc:Choice Requires="wpg">
                  <w:drawing>
                    <wp:inline distT="0" distB="0" distL="0" distR="0" wp14:anchorId="1AA95255" wp14:editId="6CC83B7A">
                      <wp:extent cx="213066" cy="213066"/>
                      <wp:effectExtent l="0" t="0" r="0" b="0"/>
                      <wp:docPr id="131" name="Group 131" descr="Icon Phone"/>
                      <wp:cNvGraphicFramePr xmlns:a="http://schemas.openxmlformats.org/drawingml/2006/main"/>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7008" y="2190638"/>
                                  <a:ext cx="90832" cy="90832"/>
                                </a:xfrm>
                                <a:prstGeom prst="rect">
                                  <a:avLst/>
                                </a:prstGeom>
                              </pic:spPr>
                            </pic:pic>
                          </wpg:wgp>
                        </a:graphicData>
                      </a:graphic>
                    </wp:inline>
                  </w:drawing>
                </mc:Choice>
                <mc:Fallback>
                  <w:pict>
                    <v:group w14:anchorId="7BA078F6" id="Group 131" o:spid="_x0000_s1026" alt="Icon Phone" style="width:16.8pt;height:16.8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&#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">
                      <v:rect id="Rectangle 132" o:spid="_x0000_s1027"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">
                        <v:imagedata r:id="rId12" o:title="Icon Phone"/>
                      </v:shape>
                      <w10:anchorlock/>
                    </v:group>
                  </w:pict>
                </mc:Fallback>
              </mc:AlternateContent>
            </w:r>
          </w:p>
        </w:tc>
        <w:tc>
          <w:tcPr>
            <w:tcW w:w="3330" w:type="dxa"/>
            <w:gridSpan w:val="2"/>
            <w:vAlign w:val="center"/>
          </w:tcPr>
          <w:p w14:paraId="0468A751" w14:textId="025945E6" w:rsidR="00BF0DAF" w:rsidRPr="00B03ED5" w:rsidRDefault="003F07CB" w:rsidP="00BF0DAF">
            <w:pPr>
              <w:pStyle w:val="Contact"/>
            </w:pPr>
            <w:r>
              <w:t>1 973 797 9183</w:t>
            </w:r>
          </w:p>
        </w:tc>
        <w:tc>
          <w:tcPr>
            <w:tcW w:w="450" w:type="dxa"/>
          </w:tcPr>
          <w:p w14:paraId="3DE773BE" w14:textId="77777777" w:rsidR="00BF0DAF" w:rsidRPr="00997E86" w:rsidRDefault="00BF0DAF" w:rsidP="00BF0DAF"/>
        </w:tc>
        <w:tc>
          <w:tcPr>
            <w:tcW w:w="6480" w:type="dxa"/>
            <w:gridSpan w:val="3"/>
            <w:vMerge w:val="restart"/>
          </w:tcPr>
          <w:sdt>
            <w:sdtPr>
              <w:id w:val="1958058710"/>
              <w:placeholder>
                <w:docPart w:val="C03ED14CFB9740729153A91D4866915B"/>
              </w:placeholder>
              <w:temporary/>
              <w:showingPlcHdr/>
              <w15:appearance w15:val="hidden"/>
            </w:sdtPr>
            <w:sdtEndPr/>
            <w:sdtContent>
              <w:p w14:paraId="73500508" w14:textId="77777777" w:rsidR="00BF0DAF" w:rsidRPr="00997E86" w:rsidRDefault="00BF0DAF" w:rsidP="00BF0DAF">
                <w:pPr>
                  <w:pStyle w:val="Heading1"/>
                </w:pPr>
                <w:r w:rsidRPr="007772B1">
                  <w:t>ABOUT ME</w:t>
                </w:r>
              </w:p>
            </w:sdtContent>
          </w:sdt>
        </w:tc>
      </w:tr>
      <w:tr w:rsidR="00BF0DAF" w:rsidRPr="00997E86" w14:paraId="66F173E3" w14:textId="77777777" w:rsidTr="00E4710C">
        <w:trPr>
          <w:gridAfter w:val="1"/>
          <w:wAfter w:w="2610" w:type="dxa"/>
        </w:trPr>
        <w:tc>
          <w:tcPr>
            <w:tcW w:w="540" w:type="dxa"/>
            <w:vAlign w:val="center"/>
          </w:tcPr>
          <w:p w14:paraId="5F3D06CA" w14:textId="77777777" w:rsidR="00BF0DAF" w:rsidRPr="00621B5C" w:rsidRDefault="00BF0DAF" w:rsidP="00BF0DAF">
            <w:pPr>
              <w:pStyle w:val="Contact"/>
            </w:pPr>
            <w:r w:rsidRPr="00621B5C">
              <w:rPr>
                <w:noProof/>
              </w:rPr>
              <mc:AlternateContent>
                <mc:Choice Requires="wpg">
                  <w:drawing>
                    <wp:inline distT="0" distB="0" distL="0" distR="0" wp14:anchorId="589EA4CA" wp14:editId="5924C1C2">
                      <wp:extent cx="213066" cy="213066"/>
                      <wp:effectExtent l="0" t="0" r="0" b="0"/>
                      <wp:docPr id="137" name="Group 137" descr="Icon Email"/>
                      <wp:cNvGraphicFramePr xmlns:a="http://schemas.openxmlformats.org/drawingml/2006/main"/>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71761" y="2472564"/>
                                  <a:ext cx="97024" cy="74847"/>
                                </a:xfrm>
                                <a:prstGeom prst="rect">
                                  <a:avLst/>
                                </a:prstGeom>
                              </pic:spPr>
                            </pic:pic>
                          </wpg:wgp>
                        </a:graphicData>
                      </a:graphic>
                    </wp:inline>
                  </w:drawing>
                </mc:Choice>
                <mc:Fallback>
                  <w:pict>
                    <v:group w14:anchorId="26A8D58E" id="Group 137" o:spid="_x0000_s1026" alt="Icon Email" style="width:16.8pt;height:16.8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o:spid="_x0000_s1027"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r:id="rId15" o:title="Icon Email"/>
                      </v:shape>
                      <w10:anchorlock/>
                    </v:group>
                  </w:pict>
                </mc:Fallback>
              </mc:AlternateContent>
            </w:r>
          </w:p>
        </w:tc>
        <w:tc>
          <w:tcPr>
            <w:tcW w:w="3330" w:type="dxa"/>
            <w:gridSpan w:val="2"/>
            <w:vAlign w:val="center"/>
          </w:tcPr>
          <w:p w14:paraId="433A4C8C" w14:textId="6ADE5C84" w:rsidR="00BF0DAF" w:rsidRPr="00B03ED5" w:rsidRDefault="003F07CB" w:rsidP="00BF0DAF">
            <w:pPr>
              <w:pStyle w:val="Contact"/>
            </w:pPr>
            <w:r>
              <w:t>petri430yamamoto@gmail.com</w:t>
            </w:r>
          </w:p>
        </w:tc>
        <w:tc>
          <w:tcPr>
            <w:tcW w:w="450" w:type="dxa"/>
          </w:tcPr>
          <w:p w14:paraId="2E97768B" w14:textId="77777777" w:rsidR="00BF0DAF" w:rsidRPr="00997E86" w:rsidRDefault="00BF0DAF" w:rsidP="00BF0DAF"/>
        </w:tc>
        <w:tc>
          <w:tcPr>
            <w:tcW w:w="6480" w:type="dxa"/>
            <w:gridSpan w:val="3"/>
            <w:vMerge/>
          </w:tcPr>
          <w:p w14:paraId="03AB8A9E" w14:textId="77777777" w:rsidR="00BF0DAF" w:rsidRPr="00997E86" w:rsidRDefault="00BF0DAF" w:rsidP="00BF0DAF"/>
        </w:tc>
      </w:tr>
      <w:tr w:rsidR="00CD2FD2" w:rsidRPr="00CD2FD2" w14:paraId="49E8B161" w14:textId="77777777" w:rsidTr="00E4710C">
        <w:trPr>
          <w:trHeight w:val="432"/>
        </w:trPr>
        <w:tc>
          <w:tcPr>
            <w:tcW w:w="540" w:type="dxa"/>
            <w:vAlign w:val="center"/>
          </w:tcPr>
          <w:p w14:paraId="57F7B6E9" w14:textId="77777777" w:rsidR="00CD2FD2" w:rsidRPr="00621B5C" w:rsidRDefault="00CD2FD2" w:rsidP="00CD2FD2">
            <w:pPr>
              <w:pStyle w:val="Contact"/>
            </w:pPr>
            <w:r w:rsidRPr="00621B5C">
              <w:rPr>
                <w:noProof/>
              </w:rPr>
              <mc:AlternateContent>
                <mc:Choice Requires="wpg">
                  <w:drawing>
                    <wp:inline distT="0" distB="0" distL="0" distR="0" wp14:anchorId="722A0A49" wp14:editId="51D9986A">
                      <wp:extent cx="213066" cy="213066"/>
                      <wp:effectExtent l="0" t="0" r="0" b="0"/>
                      <wp:docPr id="140" name="Group 140" descr="Icon Location"/>
                      <wp:cNvGraphicFramePr xmlns:a="http://schemas.openxmlformats.org/drawingml/2006/main"/>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83197" y="2724555"/>
                                  <a:ext cx="78455" cy="116847"/>
                                </a:xfrm>
                                <a:prstGeom prst="rect">
                                  <a:avLst/>
                                </a:prstGeom>
                              </pic:spPr>
                            </pic:pic>
                          </wpg:wgp>
                        </a:graphicData>
                      </a:graphic>
                    </wp:inline>
                  </w:drawing>
                </mc:Choice>
                <mc:Fallback>
                  <w:pict>
                    <v:group w14:anchorId="520B18E0" id="Group 140" o:spid="_x0000_s1026" alt="Icon Location" style="width:16.8pt;height:16.8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o:spid="_x0000_s1027"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r:id="rId18" o:title="Icon Location"/>
                      </v:shape>
                      <w10:anchorlock/>
                    </v:group>
                  </w:pict>
                </mc:Fallback>
              </mc:AlternateContent>
            </w:r>
          </w:p>
        </w:tc>
        <w:tc>
          <w:tcPr>
            <w:tcW w:w="3330" w:type="dxa"/>
            <w:gridSpan w:val="2"/>
            <w:vAlign w:val="center"/>
          </w:tcPr>
          <w:p w14:paraId="5530F49D" w14:textId="1B282290" w:rsidR="00CD2FD2" w:rsidRPr="00B03ED5" w:rsidRDefault="003F07CB" w:rsidP="00CD2FD2">
            <w:pPr>
              <w:pStyle w:val="Contact"/>
            </w:pPr>
            <w:r>
              <w:t xml:space="preserve">Tokyo </w:t>
            </w:r>
            <w:r>
              <w:t xml:space="preserve"> </w:t>
            </w:r>
            <w:proofErr w:type="spellStart"/>
            <w:r>
              <w:t>Skytree</w:t>
            </w:r>
            <w:proofErr w:type="spellEnd"/>
            <w:r>
              <w:t xml:space="preserve">  </w:t>
            </w:r>
            <w:r>
              <w:t>Japan</w:t>
            </w:r>
          </w:p>
        </w:tc>
        <w:tc>
          <w:tcPr>
            <w:tcW w:w="450" w:type="dxa"/>
          </w:tcPr>
          <w:p w14:paraId="5225216C" w14:textId="77777777" w:rsidR="00CD2FD2" w:rsidRPr="00997E86" w:rsidRDefault="00CD2FD2" w:rsidP="00CD2FD2"/>
        </w:tc>
        <w:tc>
          <w:tcPr>
            <w:tcW w:w="6210" w:type="dxa"/>
            <w:gridSpan w:val="2"/>
            <w:vMerge w:val="restart"/>
            <w:tcBorders>
              <w:bottom w:val="single" w:sz="4" w:space="0" w:color="D9D9D9" w:themeColor="background1" w:themeShade="D9"/>
            </w:tcBorders>
          </w:tcPr>
          <w:p w14:paraId="758005C5" w14:textId="158E1E8B" w:rsidR="00CD2FD2" w:rsidRPr="00E4710C" w:rsidRDefault="00E4710C" w:rsidP="00E4710C">
            <w:pPr>
              <w:pStyle w:val="Introduction"/>
              <w:ind w:right="-180"/>
              <w:rPr>
                <w:b/>
                <w:bCs/>
              </w:rPr>
            </w:pPr>
            <w:r w:rsidRPr="00E4710C">
              <w:rPr>
                <w:b/>
                <w:bCs/>
                <w:sz w:val="20"/>
                <w:szCs w:val="12"/>
              </w:rPr>
              <w:t>Highly-dedicated, enthusiastic, and professional Digital Image Processing Engineer with more than 6 years of experience in designing and implementing computer algorithms or models for creating, displaying, and processing various digital images. Capable of analyzing signals and data, writing code, testing and resolving image processing issues as well as developing effective techniques to improve image quality. Possess excellent analytical, communication, problem-solving and team-working skills.</w:t>
            </w:r>
          </w:p>
        </w:tc>
        <w:tc>
          <w:tcPr>
            <w:tcW w:w="2880" w:type="dxa"/>
            <w:gridSpan w:val="2"/>
            <w:vMerge w:val="restart"/>
            <w:tcBorders>
              <w:bottom w:val="single" w:sz="4" w:space="0" w:color="D9D9D9" w:themeColor="background1" w:themeShade="D9"/>
            </w:tcBorders>
          </w:tcPr>
          <w:p w14:paraId="4B6A5917" w14:textId="2443F35E" w:rsidR="00CD2FD2" w:rsidRPr="00CD2FD2" w:rsidRDefault="00CD2FD2" w:rsidP="00CD2FD2">
            <w:pPr>
              <w:rPr>
                <w:lang w:val="it-IT"/>
              </w:rPr>
            </w:pPr>
          </w:p>
        </w:tc>
      </w:tr>
      <w:tr w:rsidR="00CD2FD2" w:rsidRPr="00997E86" w14:paraId="5A4BEEB2" w14:textId="77777777" w:rsidTr="00E4710C">
        <w:tc>
          <w:tcPr>
            <w:tcW w:w="540" w:type="dxa"/>
            <w:vAlign w:val="center"/>
          </w:tcPr>
          <w:p w14:paraId="7EE9B0E6" w14:textId="77777777" w:rsidR="00CD2FD2" w:rsidRPr="00621B5C" w:rsidRDefault="00CD2FD2" w:rsidP="00CD2FD2">
            <w:pPr>
              <w:pStyle w:val="Contact"/>
            </w:pPr>
            <w:r w:rsidRPr="00621B5C">
              <w:rPr>
                <w:noProof/>
              </w:rPr>
              <mc:AlternateContent>
                <mc:Choice Requires="wpg">
                  <w:drawing>
                    <wp:inline distT="0" distB="0" distL="0" distR="0" wp14:anchorId="23B90B21" wp14:editId="0CECA4B1">
                      <wp:extent cx="213066" cy="213066"/>
                      <wp:effectExtent l="0" t="0" r="0" b="0"/>
                      <wp:docPr id="143" name="Group 143" descr="Icon LinkedIn"/>
                      <wp:cNvGraphicFramePr xmlns:a="http://schemas.openxmlformats.org/drawingml/2006/main"/>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54464" y="2988480"/>
                                  <a:ext cx="135920" cy="135920"/>
                                </a:xfrm>
                                <a:prstGeom prst="rect">
                                  <a:avLst/>
                                </a:prstGeom>
                              </pic:spPr>
                            </pic:pic>
                          </wpg:wgp>
                        </a:graphicData>
                      </a:graphic>
                    </wp:inline>
                  </w:drawing>
                </mc:Choice>
                <mc:Fallback>
                  <w:pict>
                    <v:group w14:anchorId="012775F0" id="Group 143" o:spid="_x0000_s1026" alt="Icon LinkedIn" style="width:16.8pt;height:16.8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1TVahQiUiNZBqiq1ShEpEayDFBVq1GISI1kGaCqVqMQkRrJMgAAAAAA&#10;AAAAAAAAAAAAAAAAAAAAAAAAAAAAAAAAAAAAAAAAAAAAAAAAAAAAAAAAAAAAAAAAAAAAAAAAAFzt&#10;zZv/AUOVtkelLaElAAAAAElFTkSuQmC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">
                      <v:rect id="Rectangle 144" o:spid="_x0000_s1027"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">
                        <v:imagedata r:id="rId21" o:title="Call center"/>
                      </v:shape>
                      <w10:anchorlock/>
                    </v:group>
                  </w:pict>
                </mc:Fallback>
              </mc:AlternateContent>
            </w:r>
          </w:p>
        </w:tc>
        <w:tc>
          <w:tcPr>
            <w:tcW w:w="3330" w:type="dxa"/>
            <w:gridSpan w:val="2"/>
            <w:vAlign w:val="center"/>
          </w:tcPr>
          <w:p w14:paraId="66345F83" w14:textId="7486B085" w:rsidR="00CD2FD2" w:rsidRPr="00B03ED5" w:rsidRDefault="003F07CB" w:rsidP="00CD2FD2">
            <w:pPr>
              <w:pStyle w:val="Contact"/>
            </w:pPr>
            <w:r>
              <w:rPr>
                <w:rFonts w:ascii="Calibri" w:hAnsi="Calibri" w:cs="Calibri"/>
                <w:szCs w:val="22"/>
              </w:rPr>
              <w:t>live:.cid.2ea41af695c75435</w:t>
            </w:r>
          </w:p>
        </w:tc>
        <w:tc>
          <w:tcPr>
            <w:tcW w:w="450" w:type="dxa"/>
          </w:tcPr>
          <w:p w14:paraId="02411D74" w14:textId="77777777" w:rsidR="00CD2FD2" w:rsidRPr="00997E86" w:rsidRDefault="00CD2FD2" w:rsidP="00CD2FD2"/>
        </w:tc>
        <w:tc>
          <w:tcPr>
            <w:tcW w:w="6210" w:type="dxa"/>
            <w:gridSpan w:val="2"/>
            <w:vMerge/>
            <w:tcBorders>
              <w:bottom w:val="single" w:sz="4" w:space="0" w:color="D9D9D9" w:themeColor="background1" w:themeShade="D9"/>
            </w:tcBorders>
          </w:tcPr>
          <w:p w14:paraId="17139E18" w14:textId="77777777" w:rsidR="00CD2FD2" w:rsidRPr="00997E86" w:rsidRDefault="00CD2FD2" w:rsidP="00CD2FD2"/>
        </w:tc>
        <w:tc>
          <w:tcPr>
            <w:tcW w:w="2880" w:type="dxa"/>
            <w:gridSpan w:val="2"/>
            <w:vMerge/>
            <w:tcBorders>
              <w:bottom w:val="single" w:sz="4" w:space="0" w:color="D9D9D9" w:themeColor="background1" w:themeShade="D9"/>
            </w:tcBorders>
          </w:tcPr>
          <w:p w14:paraId="66A4C5FA" w14:textId="77777777" w:rsidR="00CD2FD2" w:rsidRPr="00997E86" w:rsidRDefault="00CD2FD2" w:rsidP="00CD2FD2"/>
        </w:tc>
      </w:tr>
      <w:tr w:rsidR="00CD2FD2" w:rsidRPr="00997E86" w14:paraId="357CFCA0" w14:textId="77777777" w:rsidTr="00E4710C">
        <w:tc>
          <w:tcPr>
            <w:tcW w:w="540" w:type="dxa"/>
            <w:vAlign w:val="center"/>
          </w:tcPr>
          <w:p w14:paraId="2E110B91" w14:textId="490239F6" w:rsidR="00CD2FD2" w:rsidRPr="00621B5C" w:rsidRDefault="00CD2FD2" w:rsidP="00CD2FD2">
            <w:pPr>
              <w:pStyle w:val="Contact"/>
            </w:pPr>
          </w:p>
        </w:tc>
        <w:tc>
          <w:tcPr>
            <w:tcW w:w="3330" w:type="dxa"/>
            <w:gridSpan w:val="2"/>
            <w:vAlign w:val="center"/>
          </w:tcPr>
          <w:p w14:paraId="5EF5788A" w14:textId="2BE0C017" w:rsidR="00CD2FD2" w:rsidRPr="00B03ED5" w:rsidRDefault="00CD2FD2" w:rsidP="00CD2FD2">
            <w:pPr>
              <w:pStyle w:val="Contact"/>
            </w:pPr>
          </w:p>
        </w:tc>
        <w:tc>
          <w:tcPr>
            <w:tcW w:w="450" w:type="dxa"/>
          </w:tcPr>
          <w:p w14:paraId="0A1E2F30" w14:textId="77777777" w:rsidR="00CD2FD2" w:rsidRPr="00997E86" w:rsidRDefault="00CD2FD2" w:rsidP="00CD2FD2"/>
        </w:tc>
        <w:tc>
          <w:tcPr>
            <w:tcW w:w="6210" w:type="dxa"/>
            <w:gridSpan w:val="2"/>
            <w:vMerge/>
            <w:tcBorders>
              <w:bottom w:val="single" w:sz="4" w:space="0" w:color="D9D9D9" w:themeColor="background1" w:themeShade="D9"/>
            </w:tcBorders>
          </w:tcPr>
          <w:p w14:paraId="4304EAE0" w14:textId="77777777" w:rsidR="00CD2FD2" w:rsidRPr="00997E86" w:rsidRDefault="00CD2FD2" w:rsidP="00CD2FD2"/>
        </w:tc>
        <w:tc>
          <w:tcPr>
            <w:tcW w:w="2880" w:type="dxa"/>
            <w:gridSpan w:val="2"/>
            <w:vMerge/>
            <w:tcBorders>
              <w:bottom w:val="single" w:sz="4" w:space="0" w:color="D9D9D9" w:themeColor="background1" w:themeShade="D9"/>
            </w:tcBorders>
          </w:tcPr>
          <w:p w14:paraId="2EB3742F" w14:textId="77777777" w:rsidR="00CD2FD2" w:rsidRPr="00997E86" w:rsidRDefault="00CD2FD2" w:rsidP="00CD2FD2"/>
        </w:tc>
      </w:tr>
      <w:tr w:rsidR="00CD2FD2" w:rsidRPr="00997E86" w14:paraId="3C8DEDC4" w14:textId="77777777" w:rsidTr="00E4710C">
        <w:tc>
          <w:tcPr>
            <w:tcW w:w="540" w:type="dxa"/>
            <w:vAlign w:val="center"/>
          </w:tcPr>
          <w:p w14:paraId="16F45FE4" w14:textId="7D5FA299" w:rsidR="00CD2FD2" w:rsidRPr="00621B5C" w:rsidRDefault="00CD2FD2" w:rsidP="00CD2FD2">
            <w:pPr>
              <w:pStyle w:val="Contact"/>
            </w:pPr>
          </w:p>
        </w:tc>
        <w:tc>
          <w:tcPr>
            <w:tcW w:w="3330" w:type="dxa"/>
            <w:gridSpan w:val="2"/>
            <w:vAlign w:val="center"/>
          </w:tcPr>
          <w:p w14:paraId="380F7888" w14:textId="6A19561F" w:rsidR="00CD2FD2" w:rsidRPr="00B03ED5" w:rsidRDefault="00CD2FD2" w:rsidP="00CD2FD2">
            <w:pPr>
              <w:pStyle w:val="Contact"/>
            </w:pPr>
          </w:p>
        </w:tc>
        <w:tc>
          <w:tcPr>
            <w:tcW w:w="450" w:type="dxa"/>
          </w:tcPr>
          <w:p w14:paraId="448FD6EB" w14:textId="77777777" w:rsidR="00CD2FD2" w:rsidRPr="00997E86" w:rsidRDefault="00CD2FD2" w:rsidP="00CD2FD2"/>
        </w:tc>
        <w:tc>
          <w:tcPr>
            <w:tcW w:w="6210" w:type="dxa"/>
            <w:gridSpan w:val="2"/>
            <w:vMerge/>
            <w:tcBorders>
              <w:bottom w:val="single" w:sz="4" w:space="0" w:color="D9D9D9" w:themeColor="background1" w:themeShade="D9"/>
            </w:tcBorders>
          </w:tcPr>
          <w:p w14:paraId="5D34C338" w14:textId="77777777" w:rsidR="00CD2FD2" w:rsidRPr="00997E86" w:rsidRDefault="00CD2FD2" w:rsidP="00CD2FD2"/>
        </w:tc>
        <w:tc>
          <w:tcPr>
            <w:tcW w:w="2880" w:type="dxa"/>
            <w:gridSpan w:val="2"/>
            <w:vMerge/>
            <w:tcBorders>
              <w:bottom w:val="single" w:sz="4" w:space="0" w:color="D9D9D9" w:themeColor="background1" w:themeShade="D9"/>
            </w:tcBorders>
          </w:tcPr>
          <w:p w14:paraId="4C3230FB" w14:textId="77777777" w:rsidR="00CD2FD2" w:rsidRPr="00997E86" w:rsidRDefault="00CD2FD2" w:rsidP="00CD2FD2"/>
        </w:tc>
      </w:tr>
      <w:tr w:rsidR="00CD2FD2" w:rsidRPr="00997E86" w14:paraId="226AC324" w14:textId="77777777" w:rsidTr="00E4710C">
        <w:trPr>
          <w:trHeight w:val="720"/>
        </w:trPr>
        <w:tc>
          <w:tcPr>
            <w:tcW w:w="3870" w:type="dxa"/>
            <w:gridSpan w:val="3"/>
          </w:tcPr>
          <w:p w14:paraId="2BE75737" w14:textId="77777777" w:rsidR="00CD2FD2" w:rsidRPr="00997E86" w:rsidRDefault="00CD2FD2" w:rsidP="00CD2FD2"/>
        </w:tc>
        <w:tc>
          <w:tcPr>
            <w:tcW w:w="450" w:type="dxa"/>
          </w:tcPr>
          <w:p w14:paraId="650998BE" w14:textId="77777777" w:rsidR="00CD2FD2" w:rsidRPr="00997E86" w:rsidRDefault="00CD2FD2" w:rsidP="00CD2FD2"/>
        </w:tc>
        <w:tc>
          <w:tcPr>
            <w:tcW w:w="6210" w:type="dxa"/>
            <w:gridSpan w:val="2"/>
            <w:vMerge/>
            <w:tcBorders>
              <w:bottom w:val="single" w:sz="4" w:space="0" w:color="D9D9D9" w:themeColor="background1" w:themeShade="D9"/>
            </w:tcBorders>
          </w:tcPr>
          <w:p w14:paraId="3C35A0F8" w14:textId="77777777" w:rsidR="00CD2FD2" w:rsidRPr="00997E86" w:rsidRDefault="00CD2FD2" w:rsidP="00CD2FD2"/>
        </w:tc>
        <w:tc>
          <w:tcPr>
            <w:tcW w:w="2880" w:type="dxa"/>
            <w:gridSpan w:val="2"/>
            <w:vMerge/>
            <w:tcBorders>
              <w:bottom w:val="single" w:sz="4" w:space="0" w:color="D9D9D9" w:themeColor="background1" w:themeShade="D9"/>
            </w:tcBorders>
          </w:tcPr>
          <w:p w14:paraId="706D0BCE" w14:textId="77777777" w:rsidR="00CD2FD2" w:rsidRPr="00997E86" w:rsidRDefault="00CD2FD2" w:rsidP="00CD2FD2"/>
        </w:tc>
      </w:tr>
      <w:tr w:rsidR="00CD2FD2" w:rsidRPr="00997E86" w14:paraId="7F4EBC80" w14:textId="77777777" w:rsidTr="00E4710C">
        <w:trPr>
          <w:gridAfter w:val="1"/>
          <w:wAfter w:w="2610" w:type="dxa"/>
          <w:trHeight w:val="288"/>
        </w:trPr>
        <w:tc>
          <w:tcPr>
            <w:tcW w:w="3870" w:type="dxa"/>
            <w:gridSpan w:val="3"/>
          </w:tcPr>
          <w:p w14:paraId="74CD05BB" w14:textId="77777777" w:rsidR="00CD2FD2" w:rsidRPr="00997E86" w:rsidRDefault="00CD2FD2" w:rsidP="00CD2FD2"/>
        </w:tc>
        <w:tc>
          <w:tcPr>
            <w:tcW w:w="450" w:type="dxa"/>
          </w:tcPr>
          <w:p w14:paraId="7861C5F9" w14:textId="77777777" w:rsidR="00CD2FD2" w:rsidRPr="00997E86" w:rsidRDefault="00CD2FD2" w:rsidP="00CD2FD2"/>
        </w:tc>
        <w:tc>
          <w:tcPr>
            <w:tcW w:w="3600" w:type="dxa"/>
            <w:tcBorders>
              <w:top w:val="single" w:sz="4" w:space="0" w:color="D9D9D9" w:themeColor="background1" w:themeShade="D9"/>
            </w:tcBorders>
          </w:tcPr>
          <w:p w14:paraId="59F4E927" w14:textId="77777777" w:rsidR="00CD2FD2" w:rsidRPr="00997E86" w:rsidRDefault="00CD2FD2" w:rsidP="00CD2FD2"/>
        </w:tc>
        <w:tc>
          <w:tcPr>
            <w:tcW w:w="2880" w:type="dxa"/>
            <w:gridSpan w:val="2"/>
            <w:tcBorders>
              <w:top w:val="single" w:sz="4" w:space="0" w:color="D9D9D9" w:themeColor="background1" w:themeShade="D9"/>
            </w:tcBorders>
          </w:tcPr>
          <w:p w14:paraId="23A15536" w14:textId="77777777" w:rsidR="00CD2FD2" w:rsidRPr="00997E86" w:rsidRDefault="00CD2FD2" w:rsidP="00CD2FD2"/>
        </w:tc>
      </w:tr>
      <w:tr w:rsidR="00144072" w:rsidRPr="00997E86" w14:paraId="11FEB2BA" w14:textId="77777777" w:rsidTr="00E4710C">
        <w:trPr>
          <w:gridAfter w:val="1"/>
          <w:wAfter w:w="2610" w:type="dxa"/>
        </w:trPr>
        <w:tc>
          <w:tcPr>
            <w:tcW w:w="3870" w:type="dxa"/>
            <w:gridSpan w:val="3"/>
            <w:tcBorders>
              <w:right w:val="single" w:sz="4" w:space="0" w:color="D9D9D9" w:themeColor="background1" w:themeShade="D9"/>
            </w:tcBorders>
          </w:tcPr>
          <w:sdt>
            <w:sdtPr>
              <w:id w:val="-2037806220"/>
              <w:placeholder>
                <w:docPart w:val="B4F4FAD244D4431B83F72EADB46BF544"/>
              </w:placeholder>
              <w:temporary/>
              <w:showingPlcHdr/>
              <w15:appearance w15:val="hidden"/>
            </w:sdtPr>
            <w:sdtEndPr/>
            <w:sdtContent>
              <w:p w14:paraId="0AA26A12" w14:textId="77777777" w:rsidR="00144072" w:rsidRDefault="00144072" w:rsidP="00144072">
                <w:pPr>
                  <w:pStyle w:val="Heading1"/>
                </w:pPr>
                <w:r>
                  <w:t>Skills</w:t>
                </w:r>
              </w:p>
            </w:sdtContent>
          </w:sdt>
          <w:p w14:paraId="13CBF9DA" w14:textId="77777777" w:rsidR="00144072" w:rsidRDefault="00144072" w:rsidP="00144072">
            <w:r>
              <w:rPr>
                <w:noProof/>
              </w:rPr>
              <mc:AlternateContent>
                <mc:Choice Requires="wpg">
                  <w:drawing>
                    <wp:inline distT="0" distB="0" distL="0" distR="0" wp14:anchorId="764C63E4" wp14:editId="5626D643">
                      <wp:extent cx="2190198" cy="1729462"/>
                      <wp:effectExtent l="0" t="0" r="635" b="0"/>
                      <wp:docPr id="153" name="Group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90198" cy="1729462"/>
                                <a:chOff x="-38100" y="0"/>
                                <a:chExt cx="2190198" cy="1729462"/>
                              </a:xfrm>
                            </wpg:grpSpPr>
                            <wpg:grpSp>
                              <wpg:cNvPr id="16" name="Group 16" descr="Skill">
                                <a:extLst>
                                  <a:ext uri="{FF2B5EF4-FFF2-40B4-BE49-F238E27FC236}">
                                    <a16:creationId xmlns:a16="http://schemas.microsoft.com/office/drawing/2014/main" id="{14B5F72C-D460-426C-8CFE-42530E52A749}"/>
                                  </a:ext>
                                </a:extLst>
                              </wpg:cNvPr>
                              <wpg:cNvGrpSpPr/>
                              <wpg:grpSpPr>
                                <a:xfrm>
                                  <a:off x="0" y="0"/>
                                  <a:ext cx="2152098" cy="319762"/>
                                  <a:chOff x="502195" y="4913494"/>
                                  <a:chExt cx="2152098" cy="319762"/>
                                </a:xfrm>
                              </wpg:grpSpPr>
                              <wps:wsp>
                                <wps:cNvPr id="57" name="TextBox 55">
                                  <a:extLst>
                                    <a:ext uri="{FF2B5EF4-FFF2-40B4-BE49-F238E27FC236}">
                                      <a16:creationId xmlns:a16="http://schemas.microsoft.com/office/drawing/2014/main" id="{4707D8E0-47D0-4021-A9B6-EB99DCC9085A}"/>
                                    </a:ext>
                                  </a:extLst>
                                </wps:cNvPr>
                                <wps:cNvSpPr txBox="1"/>
                                <wps:spPr>
                                  <a:xfrm>
                                    <a:off x="502195" y="5081797"/>
                                    <a:ext cx="2152098" cy="151459"/>
                                  </a:xfrm>
                                  <a:prstGeom prst="rect">
                                    <a:avLst/>
                                  </a:prstGeom>
                                  <a:noFill/>
                                </wps:spPr>
                                <wps:txbx>
                                  <w:txbxContent>
                                    <w:p w14:paraId="04BB6168" w14:textId="31B54012" w:rsidR="00144072" w:rsidRPr="008E2197" w:rsidRDefault="00E4710C" w:rsidP="008E2197">
                                      <w:pPr>
                                        <w:pStyle w:val="Skill"/>
                                      </w:pPr>
                                      <w:r>
                                        <w:t xml:space="preserve"> </w:t>
                                      </w:r>
                                      <w:r w:rsidR="003F07CB">
                                        <w:t xml:space="preserve"> </w:t>
                                      </w:r>
                                      <w:r>
                                        <w:t>Image Processing</w:t>
                                      </w:r>
                                    </w:p>
                                  </w:txbxContent>
                                </wps:txbx>
                                <wps:bodyPr wrap="square" lIns="0" tIns="0" rIns="0" bIns="0" rtlCol="0">
                                  <a:noAutofit/>
                                </wps:bodyPr>
                              </wps:wsp>
                              <wps:wsp>
                                <wps:cNvPr id="58" name="Rectangle 58">
                                  <a:extLst>
                                    <a:ext uri="{FF2B5EF4-FFF2-40B4-BE49-F238E27FC236}">
                                      <a16:creationId xmlns:a16="http://schemas.microsoft.com/office/drawing/2014/main" id="{04AEC405-5100-4A1D-9105-A443B0F1D441}"/>
                                    </a:ext>
                                  </a:extLst>
                                </wps:cNvPr>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Arrow: Pentagon 59">
                                  <a:extLst>
                                    <a:ext uri="{FF2B5EF4-FFF2-40B4-BE49-F238E27FC236}">
                                      <a16:creationId xmlns:a16="http://schemas.microsoft.com/office/drawing/2014/main" id="{52E54912-D24F-4029-BB3A-F19A5D1C9ABF}"/>
                                    </a:ext>
                                  </a:extLst>
                                </wps:cNvPr>
                                <wps:cNvSpPr/>
                                <wps:spPr>
                                  <a:xfrm>
                                    <a:off x="502196" y="4913494"/>
                                    <a:ext cx="2076449" cy="14287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xtBox 58">
                                  <a:extLst>
                                    <a:ext uri="{FF2B5EF4-FFF2-40B4-BE49-F238E27FC236}">
                                      <a16:creationId xmlns:a16="http://schemas.microsoft.com/office/drawing/2014/main" id="{135083A6-E1C2-4837-8209-D7890A3C8C76}"/>
                                    </a:ext>
                                  </a:extLst>
                                </wps:cNvPr>
                                <wps:cNvSpPr txBox="1"/>
                                <wps:spPr>
                                  <a:xfrm>
                                    <a:off x="1174241" y="4913494"/>
                                    <a:ext cx="761176" cy="163265"/>
                                  </a:xfrm>
                                  <a:prstGeom prst="rect">
                                    <a:avLst/>
                                  </a:prstGeom>
                                  <a:noFill/>
                                </wps:spPr>
                                <wps:txbx>
                                  <w:txbxContent>
                                    <w:p w14:paraId="115D2144" w14:textId="1FC3772C" w:rsidR="00144072" w:rsidRDefault="003F07CB" w:rsidP="008E2197">
                                      <w:pPr>
                                        <w:pStyle w:val="Skillscore"/>
                                        <w:rPr>
                                          <w:sz w:val="24"/>
                                          <w:szCs w:val="24"/>
                                        </w:rPr>
                                      </w:pPr>
                                      <w:r>
                                        <w:t>9 / 10</w:t>
                                      </w:r>
                                    </w:p>
                                  </w:txbxContent>
                                </wps:txbx>
                                <wps:bodyPr wrap="square" lIns="0" tIns="0" rIns="0" bIns="0" rtlCol="0">
                                  <a:noAutofit/>
                                </wps:bodyPr>
                              </wps:wsp>
                            </wpg:grpSp>
                            <wpg:grpSp>
                              <wpg:cNvPr id="24" name="Group 24" descr="Skill">
                                <a:extLst>
                                  <a:ext uri="{FF2B5EF4-FFF2-40B4-BE49-F238E27FC236}">
                                    <a16:creationId xmlns:a16="http://schemas.microsoft.com/office/drawing/2014/main" id="{BE98A68D-ACE6-4665-92F6-FB38854052EF}"/>
                                  </a:ext>
                                </a:extLst>
                              </wpg:cNvPr>
                              <wpg:cNvGrpSpPr/>
                              <wpg:grpSpPr>
                                <a:xfrm>
                                  <a:off x="0" y="428625"/>
                                  <a:ext cx="2152098" cy="319762"/>
                                  <a:chOff x="502195" y="5339563"/>
                                  <a:chExt cx="2152098" cy="319762"/>
                                </a:xfrm>
                              </wpg:grpSpPr>
                              <wps:wsp>
                                <wps:cNvPr id="41" name="TextBox 114">
                                  <a:extLst>
                                    <a:ext uri="{FF2B5EF4-FFF2-40B4-BE49-F238E27FC236}">
                                      <a16:creationId xmlns:a16="http://schemas.microsoft.com/office/drawing/2014/main" id="{F5EF88ED-22DC-4B3A-A82B-3519289C50BB}"/>
                                    </a:ext>
                                  </a:extLst>
                                </wps:cNvPr>
                                <wps:cNvSpPr txBox="1"/>
                                <wps:spPr>
                                  <a:xfrm>
                                    <a:off x="502195" y="5507866"/>
                                    <a:ext cx="2152098" cy="151459"/>
                                  </a:xfrm>
                                  <a:prstGeom prst="rect">
                                    <a:avLst/>
                                  </a:prstGeom>
                                  <a:noFill/>
                                </wps:spPr>
                                <wps:txbx>
                                  <w:txbxContent>
                                    <w:p w14:paraId="5E19AC74" w14:textId="42C1491E" w:rsidR="008E2197" w:rsidRDefault="003F07CB" w:rsidP="008E2197">
                                      <w:pPr>
                                        <w:pStyle w:val="Skill"/>
                                      </w:pPr>
                                      <w:r>
                                        <w:t xml:space="preserve">OCR </w:t>
                                      </w:r>
                                    </w:p>
                                    <w:p w14:paraId="19F9D115" w14:textId="77777777" w:rsidR="00144072" w:rsidRDefault="00144072" w:rsidP="00144072">
                                      <w:pPr>
                                        <w:jc w:val="center"/>
                                        <w:rPr>
                                          <w:sz w:val="24"/>
                                          <w:szCs w:val="24"/>
                                        </w:rPr>
                                      </w:pPr>
                                    </w:p>
                                  </w:txbxContent>
                                </wps:txbx>
                                <wps:bodyPr wrap="square" lIns="0" tIns="0" rIns="0" bIns="0" rtlCol="0">
                                  <a:noAutofit/>
                                </wps:bodyPr>
                              </wps:wsp>
                              <wps:wsp>
                                <wps:cNvPr id="42" name="Rectangle 42">
                                  <a:extLst>
                                    <a:ext uri="{FF2B5EF4-FFF2-40B4-BE49-F238E27FC236}">
                                      <a16:creationId xmlns:a16="http://schemas.microsoft.com/office/drawing/2014/main" id="{71CC5E50-646C-41CC-AA68-C7A3E6E7AB8B}"/>
                                    </a:ext>
                                  </a:extLst>
                                </wps:cNvPr>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Arrow: Pentagon 43">
                                  <a:extLst>
                                    <a:ext uri="{FF2B5EF4-FFF2-40B4-BE49-F238E27FC236}">
                                      <a16:creationId xmlns:a16="http://schemas.microsoft.com/office/drawing/2014/main" id="{F6B15B20-8B7E-4BE3-8CC8-CC99B1D614A7}"/>
                                    </a:ext>
                                  </a:extLst>
                                </wps:cNvPr>
                                <wps:cNvSpPr/>
                                <wps:spPr>
                                  <a:xfrm>
                                    <a:off x="502196" y="5339563"/>
                                    <a:ext cx="1834604"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xtBox 117">
                                  <a:extLst>
                                    <a:ext uri="{FF2B5EF4-FFF2-40B4-BE49-F238E27FC236}">
                                      <a16:creationId xmlns:a16="http://schemas.microsoft.com/office/drawing/2014/main" id="{12E5B5B7-1F2F-498E-8678-CAF56662BB13}"/>
                                    </a:ext>
                                  </a:extLst>
                                </wps:cNvPr>
                                <wps:cNvSpPr txBox="1"/>
                                <wps:spPr>
                                  <a:xfrm>
                                    <a:off x="1174241" y="5339563"/>
                                    <a:ext cx="761176" cy="163265"/>
                                  </a:xfrm>
                                  <a:prstGeom prst="rect">
                                    <a:avLst/>
                                  </a:prstGeom>
                                  <a:noFill/>
                                </wps:spPr>
                                <wps:txbx>
                                  <w:txbxContent>
                                    <w:p w14:paraId="1123E153" w14:textId="77777777" w:rsidR="00144072" w:rsidRDefault="00246F45" w:rsidP="008E2197">
                                      <w:pPr>
                                        <w:pStyle w:val="Skillscore"/>
                                        <w:rPr>
                                          <w:sz w:val="24"/>
                                          <w:szCs w:val="24"/>
                                        </w:rPr>
                                      </w:pPr>
                                      <w:sdt>
                                        <w:sdtPr>
                                          <w:id w:val="1954827189"/>
                                          <w:placeholder>
                                            <w:docPart w:val="94FA624A087C478A9060B34E5517C7F8"/>
                                          </w:placeholder>
                                          <w:temporary/>
                                          <w:showingPlcHdr/>
                                          <w15:appearance w15:val="hidden"/>
                                        </w:sdtPr>
                                        <w:sdtEndPr/>
                                        <w:sdtContent>
                                          <w:r w:rsidR="008E2197">
                                            <w:t>8 / 10</w:t>
                                          </w:r>
                                        </w:sdtContent>
                                      </w:sdt>
                                    </w:p>
                                  </w:txbxContent>
                                </wps:txbx>
                                <wps:bodyPr wrap="square" lIns="0" tIns="0" rIns="0" bIns="0" rtlCol="0">
                                  <a:noAutofit/>
                                </wps:bodyPr>
                              </wps:wsp>
                            </wpg:grpSp>
                            <wpg:grpSp>
                              <wpg:cNvPr id="25" name="Group 25" descr="Skill">
                                <a:extLst>
                                  <a:ext uri="{FF2B5EF4-FFF2-40B4-BE49-F238E27FC236}">
                                    <a16:creationId xmlns:a16="http://schemas.microsoft.com/office/drawing/2014/main" id="{94872CF9-1AAF-4E3D-9AF1-AD32F5F552EB}"/>
                                  </a:ext>
                                </a:extLst>
                              </wpg:cNvPr>
                              <wpg:cNvGrpSpPr/>
                              <wpg:grpSpPr>
                                <a:xfrm>
                                  <a:off x="0" y="857250"/>
                                  <a:ext cx="2152098" cy="319762"/>
                                  <a:chOff x="502195" y="5765632"/>
                                  <a:chExt cx="2152098" cy="319762"/>
                                </a:xfrm>
                              </wpg:grpSpPr>
                              <wps:wsp>
                                <wps:cNvPr id="37" name="TextBox 119">
                                  <a:extLst>
                                    <a:ext uri="{FF2B5EF4-FFF2-40B4-BE49-F238E27FC236}">
                                      <a16:creationId xmlns:a16="http://schemas.microsoft.com/office/drawing/2014/main" id="{E122A79F-82DC-41FF-89A7-9190F00BCC24}"/>
                                    </a:ext>
                                  </a:extLst>
                                </wps:cNvPr>
                                <wps:cNvSpPr txBox="1"/>
                                <wps:spPr>
                                  <a:xfrm>
                                    <a:off x="502195" y="5933935"/>
                                    <a:ext cx="2152098" cy="151459"/>
                                  </a:xfrm>
                                  <a:prstGeom prst="rect">
                                    <a:avLst/>
                                  </a:prstGeom>
                                  <a:noFill/>
                                </wps:spPr>
                                <wps:txbx>
                                  <w:txbxContent>
                                    <w:p w14:paraId="7F93543A" w14:textId="16187FF2" w:rsidR="008E2197" w:rsidRDefault="003F07CB" w:rsidP="008E2197">
                                      <w:pPr>
                                        <w:pStyle w:val="Skill"/>
                                      </w:pPr>
                                      <w:r>
                                        <w:t>M</w:t>
                                      </w:r>
                                      <w:r w:rsidR="00E4710C">
                                        <w:t xml:space="preserve">oving </w:t>
                                      </w:r>
                                      <w:r>
                                        <w:t>O</w:t>
                                      </w:r>
                                      <w:r w:rsidR="00E4710C">
                                        <w:t xml:space="preserve">bject </w:t>
                                      </w:r>
                                      <w:r>
                                        <w:t>D</w:t>
                                      </w:r>
                                      <w:r w:rsidR="00E4710C">
                                        <w:t>etection</w:t>
                                      </w:r>
                                    </w:p>
                                    <w:p w14:paraId="52132A08" w14:textId="77777777" w:rsidR="00144072" w:rsidRDefault="00144072" w:rsidP="00144072">
                                      <w:pPr>
                                        <w:jc w:val="center"/>
                                        <w:rPr>
                                          <w:sz w:val="24"/>
                                          <w:szCs w:val="24"/>
                                        </w:rPr>
                                      </w:pPr>
                                    </w:p>
                                  </w:txbxContent>
                                </wps:txbx>
                                <wps:bodyPr wrap="square" lIns="0" tIns="0" rIns="0" bIns="0" rtlCol="0">
                                  <a:noAutofit/>
                                </wps:bodyPr>
                              </wps:wsp>
                              <wps:wsp>
                                <wps:cNvPr id="38" name="Rectangle 38">
                                  <a:extLst>
                                    <a:ext uri="{FF2B5EF4-FFF2-40B4-BE49-F238E27FC236}">
                                      <a16:creationId xmlns:a16="http://schemas.microsoft.com/office/drawing/2014/main" id="{22C8E622-ED5C-4223-A9EE-34067D050FCA}"/>
                                    </a:ext>
                                  </a:extLst>
                                </wps:cNvPr>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Arrow: Pentagon 39">
                                  <a:extLst>
                                    <a:ext uri="{FF2B5EF4-FFF2-40B4-BE49-F238E27FC236}">
                                      <a16:creationId xmlns:a16="http://schemas.microsoft.com/office/drawing/2014/main" id="{616780C8-8470-469D-84D7-77CB48205595}"/>
                                    </a:ext>
                                  </a:extLst>
                                </wps:cNvPr>
                                <wps:cNvSpPr/>
                                <wps:spPr>
                                  <a:xfrm>
                                    <a:off x="502195" y="5765632"/>
                                    <a:ext cx="1990179" cy="16326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xtBox 122">
                                  <a:extLst>
                                    <a:ext uri="{FF2B5EF4-FFF2-40B4-BE49-F238E27FC236}">
                                      <a16:creationId xmlns:a16="http://schemas.microsoft.com/office/drawing/2014/main" id="{AEA907C0-239F-4EEC-B86A-898041A0B014}"/>
                                    </a:ext>
                                  </a:extLst>
                                </wps:cNvPr>
                                <wps:cNvSpPr txBox="1"/>
                                <wps:spPr>
                                  <a:xfrm>
                                    <a:off x="1174241" y="5765632"/>
                                    <a:ext cx="761176" cy="163265"/>
                                  </a:xfrm>
                                  <a:prstGeom prst="rect">
                                    <a:avLst/>
                                  </a:prstGeom>
                                  <a:noFill/>
                                </wps:spPr>
                                <wps:txbx>
                                  <w:txbxContent>
                                    <w:p w14:paraId="7538E31A" w14:textId="77777777" w:rsidR="008E2197" w:rsidRDefault="00246F45" w:rsidP="008E2197">
                                      <w:pPr>
                                        <w:pStyle w:val="Skillscore"/>
                                        <w:rPr>
                                          <w:sz w:val="24"/>
                                          <w:szCs w:val="24"/>
                                        </w:rPr>
                                      </w:pPr>
                                      <w:sdt>
                                        <w:sdtPr>
                                          <w:id w:val="1284780238"/>
                                          <w:placeholder>
                                            <w:docPart w:val="1AEF010A797C40A08676D8DD309EA541"/>
                                          </w:placeholder>
                                          <w:temporary/>
                                          <w:showingPlcHdr/>
                                          <w15:appearance w15:val="hidden"/>
                                        </w:sdtPr>
                                        <w:sdtEndPr/>
                                        <w:sdtContent>
                                          <w:r w:rsidR="008E2197">
                                            <w:t>9 / 10</w:t>
                                          </w:r>
                                        </w:sdtContent>
                                      </w:sdt>
                                    </w:p>
                                    <w:p w14:paraId="226D6172" w14:textId="77777777" w:rsidR="00144072" w:rsidRDefault="00144072" w:rsidP="00144072">
                                      <w:pPr>
                                        <w:jc w:val="center"/>
                                        <w:rPr>
                                          <w:sz w:val="24"/>
                                          <w:szCs w:val="24"/>
                                        </w:rPr>
                                      </w:pPr>
                                    </w:p>
                                  </w:txbxContent>
                                </wps:txbx>
                                <wps:bodyPr wrap="square" lIns="0" tIns="0" rIns="0" bIns="0" rtlCol="0">
                                  <a:noAutofit/>
                                </wps:bodyPr>
                              </wps:wsp>
                            </wpg:grpSp>
                            <wpg:grpSp>
                              <wpg:cNvPr id="27" name="Group 27" descr="Skill">
                                <a:extLst>
                                  <a:ext uri="{FF2B5EF4-FFF2-40B4-BE49-F238E27FC236}">
                                    <a16:creationId xmlns:a16="http://schemas.microsoft.com/office/drawing/2014/main" id="{073911AD-9B7C-475D-B32A-5F31B23D983E}"/>
                                  </a:ext>
                                </a:extLst>
                              </wpg:cNvPr>
                              <wpg:cNvGrpSpPr/>
                              <wpg:grpSpPr>
                                <a:xfrm>
                                  <a:off x="-38100" y="1314248"/>
                                  <a:ext cx="2170283" cy="415214"/>
                                  <a:chOff x="464095" y="6227042"/>
                                  <a:chExt cx="2170283" cy="415214"/>
                                </a:xfrm>
                              </wpg:grpSpPr>
                              <wps:wsp>
                                <wps:cNvPr id="29" name="TextBox 129">
                                  <a:extLst>
                                    <a:ext uri="{FF2B5EF4-FFF2-40B4-BE49-F238E27FC236}">
                                      <a16:creationId xmlns:a16="http://schemas.microsoft.com/office/drawing/2014/main" id="{46A9BC46-5209-486F-85FB-95EDCA80303A}"/>
                                    </a:ext>
                                  </a:extLst>
                                </wps:cNvPr>
                                <wps:cNvSpPr txBox="1"/>
                                <wps:spPr>
                                  <a:xfrm>
                                    <a:off x="482280" y="6490797"/>
                                    <a:ext cx="2152098" cy="151459"/>
                                  </a:xfrm>
                                  <a:prstGeom prst="rect">
                                    <a:avLst/>
                                  </a:prstGeom>
                                  <a:noFill/>
                                </wps:spPr>
                                <wps:txbx>
                                  <w:txbxContent>
                                    <w:p w14:paraId="0CFD38CF" w14:textId="0F52A085" w:rsidR="008E2197" w:rsidRDefault="00E4710C" w:rsidP="008E2197">
                                      <w:pPr>
                                        <w:pStyle w:val="Skill"/>
                                      </w:pPr>
                                      <w:proofErr w:type="spellStart"/>
                                      <w:r>
                                        <w:t>Marchine</w:t>
                                      </w:r>
                                      <w:proofErr w:type="spellEnd"/>
                                      <w:r>
                                        <w:t xml:space="preserve"> Learning</w:t>
                                      </w:r>
                                    </w:p>
                                    <w:p w14:paraId="697925F4" w14:textId="77777777" w:rsidR="00144072" w:rsidRDefault="00144072" w:rsidP="008E2197"/>
                                  </w:txbxContent>
                                </wps:txbx>
                                <wps:bodyPr wrap="square" lIns="0" tIns="0" rIns="0" bIns="0" rtlCol="0">
                                  <a:noAutofit/>
                                </wps:bodyPr>
                              </wps:wsp>
                              <wps:wsp>
                                <wps:cNvPr id="30" name="Rectangle 30">
                                  <a:extLst>
                                    <a:ext uri="{FF2B5EF4-FFF2-40B4-BE49-F238E27FC236}">
                                      <a16:creationId xmlns:a16="http://schemas.microsoft.com/office/drawing/2014/main" id="{90B14F3D-2882-4C43-BEE1-E16E1B376244}"/>
                                    </a:ext>
                                  </a:extLst>
                                </wps:cNvPr>
                                <wps:cNvSpPr/>
                                <wps:spPr>
                                  <a:xfrm>
                                    <a:off x="482280" y="622724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Arrow: Pentagon 31">
                                  <a:extLst>
                                    <a:ext uri="{FF2B5EF4-FFF2-40B4-BE49-F238E27FC236}">
                                      <a16:creationId xmlns:a16="http://schemas.microsoft.com/office/drawing/2014/main" id="{4E41D26B-B161-436A-B31A-33082096B04D}"/>
                                    </a:ext>
                                  </a:extLst>
                                </wps:cNvPr>
                                <wps:cNvSpPr/>
                                <wps:spPr>
                                  <a:xfrm>
                                    <a:off x="464095" y="6227042"/>
                                    <a:ext cx="1904999" cy="181276"/>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xtBox 132">
                                  <a:extLst>
                                    <a:ext uri="{FF2B5EF4-FFF2-40B4-BE49-F238E27FC236}">
                                      <a16:creationId xmlns:a16="http://schemas.microsoft.com/office/drawing/2014/main" id="{BDBC9B58-1F11-4DA9-9CCF-2C06242D55C0}"/>
                                    </a:ext>
                                  </a:extLst>
                                </wps:cNvPr>
                                <wps:cNvSpPr txBox="1"/>
                                <wps:spPr>
                                  <a:xfrm>
                                    <a:off x="1174241" y="6255819"/>
                                    <a:ext cx="761176" cy="163265"/>
                                  </a:xfrm>
                                  <a:prstGeom prst="rect">
                                    <a:avLst/>
                                  </a:prstGeom>
                                  <a:noFill/>
                                </wps:spPr>
                                <wps:txbx>
                                  <w:txbxContent>
                                    <w:p w14:paraId="2F62D6A8" w14:textId="313C91E8" w:rsidR="008E2197" w:rsidRDefault="003F07CB" w:rsidP="008E2197">
                                      <w:pPr>
                                        <w:pStyle w:val="Skillscore"/>
                                        <w:rPr>
                                          <w:sz w:val="24"/>
                                          <w:szCs w:val="24"/>
                                        </w:rPr>
                                      </w:pPr>
                                      <w:r>
                                        <w:t>8 / 10</w:t>
                                      </w:r>
                                    </w:p>
                                    <w:p w14:paraId="7DD1B090" w14:textId="77777777" w:rsidR="00144072" w:rsidRDefault="00144072" w:rsidP="00144072">
                                      <w:pPr>
                                        <w:jc w:val="center"/>
                                        <w:rPr>
                                          <w:sz w:val="24"/>
                                          <w:szCs w:val="24"/>
                                        </w:rPr>
                                      </w:pPr>
                                    </w:p>
                                  </w:txbxContent>
                                </wps:txbx>
                                <wps:bodyPr wrap="square" lIns="0" tIns="0" rIns="0" bIns="0" rtlCol="0">
                                  <a:noAutofit/>
                                </wps:bodyPr>
                              </wps:wsp>
                            </wpg:grpSp>
                          </wpg:wgp>
                        </a:graphicData>
                      </a:graphic>
                    </wp:inline>
                  </w:drawing>
                </mc:Choice>
                <mc:Fallback>
                  <w:pict>
                    <v:group w14:anchorId="764C63E4" id="Group 153" o:spid="_x0000_s1030" style="width:172.45pt;height:136.2pt;mso-position-horizontal-relative:char;mso-position-vertical-relative:line" coordorigin="-381" coordsize="21901,17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">
                      <v:group id="Group 16" o:spid="_x0000_s1031" alt="Skill" style="position:absolute;width:21520;height:3197" coordorigin="5021,49134"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55" o:spid="_x0000_s1032"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04BB6168" w14:textId="31B54012" w:rsidR="00144072" w:rsidRPr="008E2197" w:rsidRDefault="00E4710C" w:rsidP="008E2197">
                                <w:pPr>
                                  <w:pStyle w:val="Skill"/>
                                </w:pPr>
                                <w:r>
                                  <w:t xml:space="preserve"> </w:t>
                                </w:r>
                                <w:r w:rsidR="003F07CB">
                                  <w:t xml:space="preserve"> </w:t>
                                </w:r>
                                <w:r>
                                  <w:t>Image Processing</w:t>
                                </w:r>
                              </w:p>
                            </w:txbxContent>
                          </v:textbox>
                        </v:shape>
                        <v:rect id="Rectangle 58" o:spid="_x0000_s1033"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" fillcolor="#cdedda [320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9" o:spid="_x0000_s1034" type="#_x0000_t15" style="position:absolute;left:5021;top:49134;width:20765;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" adj="20857" fillcolor="#1d3251 [3204]" stroked="f" strokeweight="1pt"/>
                        <v:shape id="TextBox 58" o:spid="_x0000_s1035" type="#_x0000_t202" style="position:absolute;left:11742;top:49134;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15D2144" w14:textId="1FC3772C" w:rsidR="00144072" w:rsidRDefault="003F07CB" w:rsidP="008E2197">
                                <w:pPr>
                                  <w:pStyle w:val="Skillscore"/>
                                  <w:rPr>
                                    <w:sz w:val="24"/>
                                    <w:szCs w:val="24"/>
                                  </w:rPr>
                                </w:pPr>
                                <w:r>
                                  <w:t>9 / 10</w:t>
                                </w:r>
                              </w:p>
                            </w:txbxContent>
                          </v:textbox>
                        </v:shape>
                      </v:group>
                      <v:group id="Group 24" o:spid="_x0000_s1036" alt="Skill" style="position:absolute;top:4286;width:21520;height:3197" coordorigin="5021,53395"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Box 114" o:spid="_x0000_s1037"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E19AC74" w14:textId="42C1491E" w:rsidR="008E2197" w:rsidRDefault="003F07CB" w:rsidP="008E2197">
                                <w:pPr>
                                  <w:pStyle w:val="Skill"/>
                                </w:pPr>
                                <w:r>
                                  <w:t xml:space="preserve">OCR </w:t>
                                </w:r>
                              </w:p>
                              <w:p w14:paraId="19F9D115" w14:textId="77777777" w:rsidR="00144072" w:rsidRDefault="00144072" w:rsidP="00144072">
                                <w:pPr>
                                  <w:jc w:val="center"/>
                                  <w:rPr>
                                    <w:sz w:val="24"/>
                                    <w:szCs w:val="24"/>
                                  </w:rPr>
                                </w:pPr>
                              </w:p>
                            </w:txbxContent>
                          </v:textbox>
                        </v:shape>
                        <v:rect id="Rectangle 42" o:spid="_x0000_s1038"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k26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PoW/L+EHyNUNAAD//wMAUEsBAi0AFAAGAAgAAAAhANvh9svuAAAAhQEAABMAAAAAAAAA&#10;AAAAAAAAAAAAAFtDb250ZW50X1R5cGVzXS54bWxQSwECLQAUAAYACAAAACEAWvQsW78AAAAVAQAA&#10;CwAAAAAAAAAAAAAAAAAfAQAAX3JlbHMvLnJlbHNQSwECLQAUAAYACAAAACEApXJNusYAAADbAAAA&#10;DwAAAAAAAAAAAAAAAAAHAgAAZHJzL2Rvd25yZXYueG1sUEsFBgAAAAADAAMAtwAAAPoCAAAAAA==&#10;" fillcolor="#cdedda [3207]" stroked="f" strokeweight="1pt"/>
                        <v:shape id="Arrow: Pentagon 43" o:spid="_x0000_s1039" type="#_x0000_t15" style="position:absolute;left:5021;top:53395;width:18347;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" adj="20639" fillcolor="#1d3251 [3204]" stroked="f" strokeweight="1pt"/>
                        <v:shape id="TextBox 117" o:spid="_x0000_s1040"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123E153" w14:textId="77777777" w:rsidR="00144072" w:rsidRDefault="00246F45" w:rsidP="008E2197">
                                <w:pPr>
                                  <w:pStyle w:val="Skillscore"/>
                                  <w:rPr>
                                    <w:sz w:val="24"/>
                                    <w:szCs w:val="24"/>
                                  </w:rPr>
                                </w:pPr>
                                <w:sdt>
                                  <w:sdtPr>
                                    <w:id w:val="1954827189"/>
                                    <w:placeholder>
                                      <w:docPart w:val="94FA624A087C478A9060B34E5517C7F8"/>
                                    </w:placeholder>
                                    <w:temporary/>
                                    <w:showingPlcHdr/>
                                    <w15:appearance w15:val="hidden"/>
                                  </w:sdtPr>
                                  <w:sdtEndPr/>
                                  <w:sdtContent>
                                    <w:r w:rsidR="008E2197">
                                      <w:t>8 / 10</w:t>
                                    </w:r>
                                  </w:sdtContent>
                                </w:sdt>
                              </w:p>
                            </w:txbxContent>
                          </v:textbox>
                        </v:shape>
                      </v:group>
                      <v:group id="Group 25" o:spid="_x0000_s1041" alt="Skill" style="position:absolute;top:8572;width:21520;height:3198" coordorigin="5021,57656"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Box 119" o:spid="_x0000_s1042"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F93543A" w14:textId="16187FF2" w:rsidR="008E2197" w:rsidRDefault="003F07CB" w:rsidP="008E2197">
                                <w:pPr>
                                  <w:pStyle w:val="Skill"/>
                                </w:pPr>
                                <w:r>
                                  <w:t>M</w:t>
                                </w:r>
                                <w:r w:rsidR="00E4710C">
                                  <w:t xml:space="preserve">oving </w:t>
                                </w:r>
                                <w:r>
                                  <w:t>O</w:t>
                                </w:r>
                                <w:r w:rsidR="00E4710C">
                                  <w:t xml:space="preserve">bject </w:t>
                                </w:r>
                                <w:r>
                                  <w:t>D</w:t>
                                </w:r>
                                <w:r w:rsidR="00E4710C">
                                  <w:t>etection</w:t>
                                </w:r>
                              </w:p>
                              <w:p w14:paraId="52132A08" w14:textId="77777777" w:rsidR="00144072" w:rsidRDefault="00144072" w:rsidP="00144072">
                                <w:pPr>
                                  <w:jc w:val="center"/>
                                  <w:rPr>
                                    <w:sz w:val="24"/>
                                    <w:szCs w:val="24"/>
                                  </w:rPr>
                                </w:pPr>
                              </w:p>
                            </w:txbxContent>
                          </v:textbox>
                        </v:shape>
                        <v:rect id="Rectangle 38" o:spid="_x0000_s1043"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" fillcolor="#cdedda [3207]" stroked="f" strokeweight="1pt"/>
                        <v:shape id="Arrow: Pentagon 39" o:spid="_x0000_s1044" type="#_x0000_t15" style="position:absolute;left:5021;top:57656;width:19902;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" adj="20714" fillcolor="#1d3251 [3204]" stroked="f" strokeweight="1pt"/>
                        <v:shape id="TextBox 122" o:spid="_x0000_s1045"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538E31A" w14:textId="77777777" w:rsidR="008E2197" w:rsidRDefault="00246F45" w:rsidP="008E2197">
                                <w:pPr>
                                  <w:pStyle w:val="Skillscore"/>
                                  <w:rPr>
                                    <w:sz w:val="24"/>
                                    <w:szCs w:val="24"/>
                                  </w:rPr>
                                </w:pPr>
                                <w:sdt>
                                  <w:sdtPr>
                                    <w:id w:val="1284780238"/>
                                    <w:placeholder>
                                      <w:docPart w:val="1AEF010A797C40A08676D8DD309EA541"/>
                                    </w:placeholder>
                                    <w:temporary/>
                                    <w:showingPlcHdr/>
                                    <w15:appearance w15:val="hidden"/>
                                  </w:sdtPr>
                                  <w:sdtEndPr/>
                                  <w:sdtContent>
                                    <w:r w:rsidR="008E2197">
                                      <w:t>9 / 10</w:t>
                                    </w:r>
                                  </w:sdtContent>
                                </w:sdt>
                              </w:p>
                              <w:p w14:paraId="226D6172" w14:textId="77777777" w:rsidR="00144072" w:rsidRDefault="00144072" w:rsidP="00144072">
                                <w:pPr>
                                  <w:jc w:val="center"/>
                                  <w:rPr>
                                    <w:sz w:val="24"/>
                                    <w:szCs w:val="24"/>
                                  </w:rPr>
                                </w:pPr>
                              </w:p>
                            </w:txbxContent>
                          </v:textbox>
                        </v:shape>
                      </v:group>
                      <v:group id="Group 27" o:spid="_x0000_s1046" alt="Skill" style="position:absolute;left:-381;top:13142;width:21702;height:4152" coordorigin="4640,62270" coordsize="21702,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Box 129" o:spid="_x0000_s1047" type="#_x0000_t202" style="position:absolute;left:4822;top:6490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CFD38CF" w14:textId="0F52A085" w:rsidR="008E2197" w:rsidRDefault="00E4710C" w:rsidP="008E2197">
                                <w:pPr>
                                  <w:pStyle w:val="Skill"/>
                                </w:pPr>
                                <w:proofErr w:type="spellStart"/>
                                <w:r>
                                  <w:t>Marchine</w:t>
                                </w:r>
                                <w:proofErr w:type="spellEnd"/>
                                <w:r>
                                  <w:t xml:space="preserve"> Learning</w:t>
                                </w:r>
                              </w:p>
                              <w:p w14:paraId="697925F4" w14:textId="77777777" w:rsidR="00144072" w:rsidRDefault="00144072" w:rsidP="008E2197"/>
                            </w:txbxContent>
                          </v:textbox>
                        </v:shape>
                        <v:rect id="Rectangle 30" o:spid="_x0000_s1048" style="position:absolute;left:4822;top:62272;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cdedda [3207]" stroked="f" strokeweight="1pt"/>
                        <v:shape id="Arrow: Pentagon 31" o:spid="_x0000_s1049" type="#_x0000_t15" style="position:absolute;left:4640;top:62270;width:19050;height: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" adj="20572" fillcolor="#1d3251 [3204]" stroked="f" strokeweight="1pt"/>
                        <v:shape id="TextBox 132" o:spid="_x0000_s1050" type="#_x0000_t202" style="position:absolute;left:11742;top:62558;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2F62D6A8" w14:textId="313C91E8" w:rsidR="008E2197" w:rsidRDefault="003F07CB" w:rsidP="008E2197">
                                <w:pPr>
                                  <w:pStyle w:val="Skillscore"/>
                                  <w:rPr>
                                    <w:sz w:val="24"/>
                                    <w:szCs w:val="24"/>
                                  </w:rPr>
                                </w:pPr>
                                <w:r>
                                  <w:t>8 / 10</w:t>
                                </w:r>
                              </w:p>
                              <w:p w14:paraId="7DD1B090" w14:textId="77777777" w:rsidR="00144072" w:rsidRDefault="00144072" w:rsidP="00144072">
                                <w:pPr>
                                  <w:jc w:val="center"/>
                                  <w:rPr>
                                    <w:sz w:val="24"/>
                                    <w:szCs w:val="24"/>
                                  </w:rPr>
                                </w:pPr>
                              </w:p>
                            </w:txbxContent>
                          </v:textbox>
                        </v:shape>
                      </v:group>
                      <w10:anchorlock/>
                    </v:group>
                  </w:pict>
                </mc:Fallback>
              </mc:AlternateContent>
            </w:r>
          </w:p>
          <w:p w14:paraId="5D9B6548" w14:textId="77777777" w:rsidR="00CD21C9" w:rsidRDefault="00CD21C9" w:rsidP="008E2197">
            <w:pPr>
              <w:pStyle w:val="Heading1"/>
            </w:pPr>
          </w:p>
          <w:sdt>
            <w:sdtPr>
              <w:id w:val="434569950"/>
              <w:placeholder>
                <w:docPart w:val="3280C5EB14254BBA9372ABCAFCF33064"/>
              </w:placeholder>
              <w:temporary/>
              <w:showingPlcHdr/>
              <w15:appearance w15:val="hidden"/>
            </w:sdtPr>
            <w:sdtEndPr/>
            <w:sdtContent>
              <w:p w14:paraId="133CD459" w14:textId="67E52A79" w:rsidR="008E2197" w:rsidRDefault="008E2197" w:rsidP="008E2197">
                <w:pPr>
                  <w:pStyle w:val="Heading1"/>
                </w:pPr>
                <w:r>
                  <w:t>Education</w:t>
                </w:r>
              </w:p>
            </w:sdtContent>
          </w:sdt>
          <w:p w14:paraId="1FAB1DFF" w14:textId="093596C1" w:rsidR="008E2197" w:rsidRPr="00CD21C9" w:rsidRDefault="00CD21C9" w:rsidP="008E2197">
            <w:pPr>
              <w:pStyle w:val="Heading2"/>
              <w:rPr>
                <w:b/>
                <w:bCs/>
                <w:sz w:val="24"/>
                <w:szCs w:val="28"/>
              </w:rPr>
            </w:pPr>
            <w:r w:rsidRPr="00CD21C9">
              <w:rPr>
                <w:b/>
                <w:bCs/>
                <w:sz w:val="24"/>
                <w:szCs w:val="28"/>
              </w:rPr>
              <w:t>Doctor of Digital Image Processing</w:t>
            </w:r>
          </w:p>
          <w:p w14:paraId="02AA73F1" w14:textId="50E8F1DC" w:rsidR="00552F9B" w:rsidRPr="00CD21C9" w:rsidRDefault="00CD21C9" w:rsidP="00552F9B">
            <w:pPr>
              <w:pStyle w:val="Heading4"/>
              <w:rPr>
                <w:sz w:val="20"/>
                <w:szCs w:val="20"/>
              </w:rPr>
            </w:pPr>
            <w:r w:rsidRPr="00CD21C9">
              <w:rPr>
                <w:sz w:val="20"/>
                <w:szCs w:val="20"/>
              </w:rPr>
              <w:t>Tokyo University of Science</w:t>
            </w:r>
          </w:p>
          <w:p w14:paraId="602E8FC8" w14:textId="09AB931D" w:rsidR="00552F9B" w:rsidRPr="00CD21C9" w:rsidRDefault="00CD21C9" w:rsidP="00552F9B">
            <w:pPr>
              <w:rPr>
                <w:sz w:val="20"/>
                <w:szCs w:val="20"/>
              </w:rPr>
            </w:pPr>
            <w:r w:rsidRPr="00CD21C9">
              <w:rPr>
                <w:sz w:val="20"/>
                <w:szCs w:val="20"/>
              </w:rPr>
              <w:t>2010 -2014</w:t>
            </w:r>
          </w:p>
          <w:p w14:paraId="5848ADE1" w14:textId="360FAB14" w:rsidR="00552F9B" w:rsidRDefault="00552F9B" w:rsidP="00552F9B"/>
          <w:p w14:paraId="005F50AC" w14:textId="503239DE" w:rsidR="00552F9B" w:rsidRPr="00552F9B" w:rsidRDefault="00552F9B" w:rsidP="00552F9B"/>
        </w:tc>
        <w:tc>
          <w:tcPr>
            <w:tcW w:w="450" w:type="dxa"/>
            <w:tcBorders>
              <w:left w:val="single" w:sz="4" w:space="0" w:color="D9D9D9" w:themeColor="background1" w:themeShade="D9"/>
            </w:tcBorders>
          </w:tcPr>
          <w:p w14:paraId="63A67C79" w14:textId="77777777" w:rsidR="00144072" w:rsidRPr="00997E86" w:rsidRDefault="00144072" w:rsidP="00144072">
            <w:pPr>
              <w:pStyle w:val="Heading1"/>
            </w:pPr>
          </w:p>
        </w:tc>
        <w:tc>
          <w:tcPr>
            <w:tcW w:w="6480" w:type="dxa"/>
            <w:gridSpan w:val="3"/>
          </w:tcPr>
          <w:sdt>
            <w:sdtPr>
              <w:id w:val="864106690"/>
              <w:placeholder>
                <w:docPart w:val="31A8DD9E312F4AF184F8CFD5261B5C4C"/>
              </w:placeholder>
              <w:temporary/>
              <w:showingPlcHdr/>
              <w15:appearance w15:val="hidden"/>
            </w:sdtPr>
            <w:sdtEndPr/>
            <w:sdtContent>
              <w:p w14:paraId="05020B53" w14:textId="77777777" w:rsidR="00144072" w:rsidRDefault="00144072" w:rsidP="00144072">
                <w:pPr>
                  <w:pStyle w:val="Heading1"/>
                </w:pPr>
                <w:r>
                  <w:t>Experience</w:t>
                </w:r>
              </w:p>
            </w:sdtContent>
          </w:sdt>
          <w:p w14:paraId="3A791717" w14:textId="0AE0F373" w:rsidR="00552F9B" w:rsidRPr="00CD21C9" w:rsidRDefault="00CD21C9" w:rsidP="00552F9B">
            <w:pPr>
              <w:pStyle w:val="Heading3"/>
              <w:rPr>
                <w:b/>
                <w:bCs/>
                <w:sz w:val="28"/>
                <w:szCs w:val="32"/>
              </w:rPr>
            </w:pPr>
            <w:r w:rsidRPr="00CD21C9">
              <w:rPr>
                <w:b/>
                <w:bCs/>
                <w:sz w:val="28"/>
                <w:szCs w:val="32"/>
              </w:rPr>
              <w:t>Digital Image Processing Engineer</w:t>
            </w:r>
          </w:p>
          <w:p w14:paraId="5277A013" w14:textId="0D389010" w:rsidR="004103C0" w:rsidRDefault="00CD21C9" w:rsidP="004103C0">
            <w:pPr>
              <w:pStyle w:val="Heading5"/>
            </w:pPr>
            <w:r w:rsidRPr="00CD21C9">
              <w:rPr>
                <w:sz w:val="22"/>
                <w:szCs w:val="22"/>
              </w:rPr>
              <w:t>Japan Computer Vision Corp</w:t>
            </w:r>
            <w:r>
              <w:t xml:space="preserve">    </w:t>
            </w:r>
            <w:proofErr w:type="spellStart"/>
            <w:r>
              <w:t>Kaigan</w:t>
            </w:r>
            <w:proofErr w:type="spellEnd"/>
            <w:r>
              <w:t xml:space="preserve">, Minato-ku, Tokyo </w:t>
            </w:r>
          </w:p>
          <w:p w14:paraId="5244E71F" w14:textId="4A6C21FA" w:rsidR="006C2DFF" w:rsidRPr="00A6425D" w:rsidRDefault="00CD21C9" w:rsidP="00A6425D">
            <w:pPr>
              <w:pStyle w:val="JobDescription"/>
              <w:rPr>
                <w:rStyle w:val="JobDescriptionChar"/>
              </w:rPr>
            </w:pPr>
            <w:r>
              <w:t xml:space="preserve">- </w:t>
            </w:r>
            <w:r w:rsidRPr="00CD21C9">
              <w:rPr>
                <w:b/>
                <w:bCs/>
              </w:rPr>
              <w:t>Collaborating with design and technical teams in mapping machine learning,</w:t>
            </w:r>
            <w:r>
              <w:t xml:space="preserve"> computer vision and image processing algorithms into well-defined architectures as well as implementing them in different software and hardware as required</w:t>
            </w:r>
          </w:p>
          <w:p w14:paraId="51D90076" w14:textId="13554CB3" w:rsidR="00A6425D" w:rsidRDefault="00CD21C9" w:rsidP="00CD21C9">
            <w:pPr>
              <w:pStyle w:val="ListBullet"/>
              <w:numPr>
                <w:ilvl w:val="0"/>
                <w:numId w:val="0"/>
              </w:numPr>
            </w:pPr>
            <w:r>
              <w:t xml:space="preserve">- </w:t>
            </w:r>
            <w:r w:rsidRPr="00CD21C9">
              <w:rPr>
                <w:b/>
                <w:bCs/>
              </w:rPr>
              <w:t xml:space="preserve">Working with QA personnel in executing automation tests for image processing </w:t>
            </w:r>
            <w:r>
              <w:t>algorithms and supporting software or applications before deployment as required as well as utilizing various design techniques, tools and principles to write technical reports and prepare user manuals for the products developed</w:t>
            </w:r>
          </w:p>
          <w:p w14:paraId="0CF3A22F" w14:textId="3870BF0C" w:rsidR="00A6425D" w:rsidRPr="00CD21C9" w:rsidRDefault="00CD21C9" w:rsidP="00A6425D">
            <w:pPr>
              <w:pStyle w:val="Heading3"/>
              <w:rPr>
                <w:b/>
                <w:bCs/>
                <w:sz w:val="28"/>
                <w:szCs w:val="32"/>
              </w:rPr>
            </w:pPr>
            <w:r w:rsidRPr="00CD21C9">
              <w:rPr>
                <w:b/>
                <w:bCs/>
                <w:sz w:val="28"/>
                <w:szCs w:val="32"/>
              </w:rPr>
              <w:t>Digital Image Processing Engineer</w:t>
            </w:r>
          </w:p>
          <w:p w14:paraId="79A1AD74" w14:textId="07F94952" w:rsidR="00A6425D" w:rsidRPr="00CD21C9" w:rsidRDefault="00CD21C9" w:rsidP="00A6425D">
            <w:pPr>
              <w:pStyle w:val="Heading5"/>
              <w:rPr>
                <w:sz w:val="22"/>
                <w:szCs w:val="22"/>
              </w:rPr>
            </w:pPr>
            <w:r w:rsidRPr="00CD21C9">
              <w:rPr>
                <w:sz w:val="22"/>
                <w:szCs w:val="22"/>
              </w:rPr>
              <w:t xml:space="preserve">Takano </w:t>
            </w:r>
            <w:proofErr w:type="spellStart"/>
            <w:r w:rsidRPr="00CD21C9">
              <w:rPr>
                <w:sz w:val="22"/>
                <w:szCs w:val="22"/>
              </w:rPr>
              <w:t>Co.LTD</w:t>
            </w:r>
            <w:proofErr w:type="spellEnd"/>
            <w:r>
              <w:rPr>
                <w:sz w:val="22"/>
                <w:szCs w:val="22"/>
              </w:rPr>
              <w:t xml:space="preserve">    </w:t>
            </w:r>
            <w:proofErr w:type="spellStart"/>
            <w:r>
              <w:t>KamiinaDistrict</w:t>
            </w:r>
            <w:proofErr w:type="spellEnd"/>
            <w:r>
              <w:t>, Nagano 399-4301</w:t>
            </w:r>
          </w:p>
          <w:p w14:paraId="4A8826D0" w14:textId="73391856" w:rsidR="00CD21C9" w:rsidRDefault="00CD21C9" w:rsidP="00CD21C9">
            <w:pPr>
              <w:pStyle w:val="JobDescription"/>
            </w:pPr>
            <w:r w:rsidRPr="00CD21C9">
              <w:rPr>
                <w:b/>
                <w:bCs/>
              </w:rPr>
              <w:t xml:space="preserve">- </w:t>
            </w:r>
            <w:r w:rsidRPr="00CD21C9">
              <w:rPr>
                <w:b/>
                <w:bCs/>
              </w:rPr>
              <w:t xml:space="preserve">Researched and developed advanced computer algorithms to create, display and </w:t>
            </w:r>
            <w:r>
              <w:t>improve quality and clarity of digital images as require</w:t>
            </w:r>
            <w:bookmarkStart w:id="0" w:name="_GoBack"/>
            <w:bookmarkEnd w:id="0"/>
            <w:r>
              <w:t>d as well as analyzed, tested and verified real site data and developed effective methods for feature extraction and classification</w:t>
            </w:r>
          </w:p>
          <w:p w14:paraId="2953B6A7" w14:textId="30174884" w:rsidR="00A6425D" w:rsidRDefault="00CD21C9" w:rsidP="00CD21C9">
            <w:pPr>
              <w:pStyle w:val="ListBullet"/>
              <w:numPr>
                <w:ilvl w:val="0"/>
                <w:numId w:val="0"/>
              </w:numPr>
            </w:pPr>
            <w:r w:rsidRPr="00CD21C9">
              <w:rPr>
                <w:b/>
                <w:bCs/>
              </w:rPr>
              <w:t xml:space="preserve">- </w:t>
            </w:r>
            <w:r w:rsidRPr="00CD21C9">
              <w:rPr>
                <w:b/>
                <w:bCs/>
              </w:rPr>
              <w:t xml:space="preserve">Developed and enhanced image processing techniques or methods for advanced </w:t>
            </w:r>
            <w:r>
              <w:t>systems as per user and business requirements in a real-time operating environment as well as optimized related algorithms for mobile platforms by using dedicated hardware and SIMD processors</w:t>
            </w:r>
          </w:p>
          <w:p w14:paraId="0845BA49" w14:textId="77777777" w:rsidR="00B2321F" w:rsidRDefault="00B2321F" w:rsidP="00CD21C9">
            <w:pPr>
              <w:pStyle w:val="ListBullet"/>
              <w:numPr>
                <w:ilvl w:val="0"/>
                <w:numId w:val="0"/>
              </w:numPr>
            </w:pPr>
          </w:p>
          <w:p w14:paraId="53C39A2E" w14:textId="3E538088" w:rsidR="00A6425D" w:rsidRPr="006C2DFF" w:rsidRDefault="00A6425D" w:rsidP="00CD21C9">
            <w:pPr>
              <w:pStyle w:val="ListBullet"/>
              <w:numPr>
                <w:ilvl w:val="0"/>
                <w:numId w:val="0"/>
              </w:numPr>
              <w:ind w:left="864"/>
            </w:pPr>
          </w:p>
        </w:tc>
      </w:tr>
    </w:tbl>
    <w:p w14:paraId="731B3F24" w14:textId="012F7910" w:rsidR="005A20B8" w:rsidRDefault="005A20B8"/>
    <w:p w14:paraId="1544181B" w14:textId="705D8D9D" w:rsidR="00B2321F" w:rsidRDefault="00B2321F"/>
    <w:p w14:paraId="500EA227" w14:textId="5C6F99CB" w:rsidR="00B2321F" w:rsidRDefault="00B2321F"/>
    <w:p w14:paraId="406BE29A" w14:textId="05E11054" w:rsidR="00B2321F" w:rsidRDefault="00B2321F"/>
    <w:p w14:paraId="263C2CF3" w14:textId="77777777" w:rsidR="00B2321F" w:rsidRDefault="00B2321F"/>
    <w:sectPr w:rsidR="00B2321F" w:rsidSect="00C777FF">
      <w:headerReference w:type="default" r:id="rId22"/>
      <w:footerReference w:type="default" r:id="rId23"/>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D56BC" w14:textId="77777777" w:rsidR="00246F45" w:rsidRDefault="00246F45" w:rsidP="00B21D64">
      <w:pPr>
        <w:spacing w:after="0" w:line="240" w:lineRule="auto"/>
      </w:pPr>
      <w:r>
        <w:separator/>
      </w:r>
    </w:p>
  </w:endnote>
  <w:endnote w:type="continuationSeparator" w:id="0">
    <w:p w14:paraId="1B895CDF" w14:textId="77777777" w:rsidR="00246F45" w:rsidRDefault="00246F45"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D1D8E" w14:textId="77777777" w:rsidR="00A96376" w:rsidRDefault="00A96376">
    <w:pPr>
      <w:pStyle w:val="Footer"/>
    </w:pPr>
    <w:r>
      <w:rPr>
        <w:noProof/>
      </w:rPr>
      <mc:AlternateContent>
        <mc:Choice Requires="wps">
          <w:drawing>
            <wp:anchor distT="0" distB="0" distL="114300" distR="114300" simplePos="0" relativeHeight="251659264" behindDoc="0" locked="0" layoutInCell="1" allowOverlap="1" wp14:anchorId="69B9FF44" wp14:editId="1F82C9B8">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5CD2398D" id="Rectangle 8" o:spid="_x0000_s1026"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fillcolor="#cdedda [3207]"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C39D1" w14:textId="77777777" w:rsidR="00246F45" w:rsidRDefault="00246F45" w:rsidP="00B21D64">
      <w:pPr>
        <w:spacing w:after="0" w:line="240" w:lineRule="auto"/>
      </w:pPr>
      <w:r>
        <w:separator/>
      </w:r>
    </w:p>
  </w:footnote>
  <w:footnote w:type="continuationSeparator" w:id="0">
    <w:p w14:paraId="571973FB" w14:textId="77777777" w:rsidR="00246F45" w:rsidRDefault="00246F45" w:rsidP="00B2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BE0BC"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5D8DAD83" wp14:editId="1F465F12">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7F2AA4C3" id="Group 129" o:spid="_x0000_s1026" style="position:absolute;margin-left:0;margin-top:0;width:613.75pt;height:326.9pt;z-index:251655168;mso-width-percent:1000;mso-position-horizontal:center;mso-position-horizontal-relative:page;mso-position-vertical:top;mso-position-vertical-relative:page;mso-width-percent:1000;mso-height-relative:margin" coordsize="77945,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11;width:27579;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CF2105"/>
    <w:multiLevelType w:val="multilevel"/>
    <w:tmpl w:val="9D984FD2"/>
    <w:numStyleLink w:val="BullettedList"/>
  </w:abstractNum>
  <w:abstractNum w:abstractNumId="4"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C002F78"/>
    <w:multiLevelType w:val="hybridMultilevel"/>
    <w:tmpl w:val="7E6A4D92"/>
    <w:lvl w:ilvl="0" w:tplc="BB622E60">
      <w:start w:val="8"/>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5"/>
  </w:num>
  <w:num w:numId="4">
    <w:abstractNumId w:val="2"/>
  </w:num>
  <w:num w:numId="5">
    <w:abstractNumId w:val="4"/>
  </w:num>
  <w:num w:numId="6">
    <w:abstractNumId w:val="8"/>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B"/>
    <w:rsid w:val="000161E1"/>
    <w:rsid w:val="00021303"/>
    <w:rsid w:val="00107E81"/>
    <w:rsid w:val="00144072"/>
    <w:rsid w:val="0021475C"/>
    <w:rsid w:val="00246F45"/>
    <w:rsid w:val="003C0BB5"/>
    <w:rsid w:val="003F07CB"/>
    <w:rsid w:val="004067B9"/>
    <w:rsid w:val="004103C0"/>
    <w:rsid w:val="00452292"/>
    <w:rsid w:val="004865C2"/>
    <w:rsid w:val="004B4147"/>
    <w:rsid w:val="00552F9B"/>
    <w:rsid w:val="005636A7"/>
    <w:rsid w:val="005A20B8"/>
    <w:rsid w:val="005B7DB3"/>
    <w:rsid w:val="0061400D"/>
    <w:rsid w:val="00621B5C"/>
    <w:rsid w:val="006C2DFF"/>
    <w:rsid w:val="007571B5"/>
    <w:rsid w:val="007772B1"/>
    <w:rsid w:val="008424CE"/>
    <w:rsid w:val="00890F1A"/>
    <w:rsid w:val="008E2197"/>
    <w:rsid w:val="00997E86"/>
    <w:rsid w:val="009B7D45"/>
    <w:rsid w:val="00A21AF8"/>
    <w:rsid w:val="00A6425D"/>
    <w:rsid w:val="00A96376"/>
    <w:rsid w:val="00B03ED5"/>
    <w:rsid w:val="00B21D64"/>
    <w:rsid w:val="00B2321F"/>
    <w:rsid w:val="00B73E22"/>
    <w:rsid w:val="00BB7CE4"/>
    <w:rsid w:val="00BC33C3"/>
    <w:rsid w:val="00BF0DAF"/>
    <w:rsid w:val="00C05345"/>
    <w:rsid w:val="00C344AA"/>
    <w:rsid w:val="00C37B1A"/>
    <w:rsid w:val="00C777FF"/>
    <w:rsid w:val="00CD21C9"/>
    <w:rsid w:val="00CD2FD2"/>
    <w:rsid w:val="00D12DFD"/>
    <w:rsid w:val="00D62B7E"/>
    <w:rsid w:val="00E4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10E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pPr>
      <w:spacing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line="240" w:lineRule="auto"/>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styleId="NoSpacing">
    <w:name w:val="No Spacing"/>
    <w:link w:val="NoSpacingChar"/>
    <w:uiPriority w:val="1"/>
    <w:qFormat/>
    <w:rsid w:val="00CD21C9"/>
    <w:pPr>
      <w:spacing w:after="0" w:line="240" w:lineRule="auto"/>
    </w:pPr>
    <w:rPr>
      <w:rFonts w:eastAsiaTheme="minorEastAsia"/>
      <w:color w:val="auto"/>
      <w:sz w:val="22"/>
      <w:szCs w:val="22"/>
    </w:rPr>
  </w:style>
  <w:style w:type="character" w:customStyle="1" w:styleId="NoSpacingChar">
    <w:name w:val="No Spacing Char"/>
    <w:basedOn w:val="DefaultParagraphFont"/>
    <w:link w:val="NoSpacing"/>
    <w:uiPriority w:val="1"/>
    <w:rsid w:val="00CD21C9"/>
    <w:rPr>
      <w:rFonts w:eastAsiaTheme="minorEastAsia"/>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VID\AppData\Roaming\Microsoft\Templates\Modern%20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3ED14CFB9740729153A91D4866915B"/>
        <w:category>
          <w:name w:val="General"/>
          <w:gallery w:val="placeholder"/>
        </w:category>
        <w:types>
          <w:type w:val="bbPlcHdr"/>
        </w:types>
        <w:behaviors>
          <w:behavior w:val="content"/>
        </w:behaviors>
        <w:guid w:val="{BADC2E58-83F5-4485-AAC6-8F562BB32103}"/>
      </w:docPartPr>
      <w:docPartBody>
        <w:p w:rsidR="00000000" w:rsidRDefault="007851E2">
          <w:pPr>
            <w:pStyle w:val="C03ED14CFB9740729153A91D4866915B"/>
          </w:pPr>
          <w:r w:rsidRPr="007772B1">
            <w:t>ABOUT ME</w:t>
          </w:r>
        </w:p>
      </w:docPartBody>
    </w:docPart>
    <w:docPart>
      <w:docPartPr>
        <w:name w:val="B4F4FAD244D4431B83F72EADB46BF544"/>
        <w:category>
          <w:name w:val="General"/>
          <w:gallery w:val="placeholder"/>
        </w:category>
        <w:types>
          <w:type w:val="bbPlcHdr"/>
        </w:types>
        <w:behaviors>
          <w:behavior w:val="content"/>
        </w:behaviors>
        <w:guid w:val="{8A3CE5BA-10D0-4565-9EFE-EAD9A8485806}"/>
      </w:docPartPr>
      <w:docPartBody>
        <w:p w:rsidR="00000000" w:rsidRDefault="007851E2">
          <w:pPr>
            <w:pStyle w:val="B4F4FAD244D4431B83F72EADB46BF544"/>
          </w:pPr>
          <w:r>
            <w:t>Skills</w:t>
          </w:r>
        </w:p>
      </w:docPartBody>
    </w:docPart>
    <w:docPart>
      <w:docPartPr>
        <w:name w:val="3280C5EB14254BBA9372ABCAFCF33064"/>
        <w:category>
          <w:name w:val="General"/>
          <w:gallery w:val="placeholder"/>
        </w:category>
        <w:types>
          <w:type w:val="bbPlcHdr"/>
        </w:types>
        <w:behaviors>
          <w:behavior w:val="content"/>
        </w:behaviors>
        <w:guid w:val="{EEE2EB69-D12B-4980-A1F0-3257CEEC5E67}"/>
      </w:docPartPr>
      <w:docPartBody>
        <w:p w:rsidR="00000000" w:rsidRDefault="007851E2">
          <w:pPr>
            <w:pStyle w:val="3280C5EB14254BBA9372ABCAFCF33064"/>
          </w:pPr>
          <w:r>
            <w:t>Education</w:t>
          </w:r>
        </w:p>
      </w:docPartBody>
    </w:docPart>
    <w:docPart>
      <w:docPartPr>
        <w:name w:val="31A8DD9E312F4AF184F8CFD5261B5C4C"/>
        <w:category>
          <w:name w:val="General"/>
          <w:gallery w:val="placeholder"/>
        </w:category>
        <w:types>
          <w:type w:val="bbPlcHdr"/>
        </w:types>
        <w:behaviors>
          <w:behavior w:val="content"/>
        </w:behaviors>
        <w:guid w:val="{230296E8-737F-4868-A563-2EAC3EE3777F}"/>
      </w:docPartPr>
      <w:docPartBody>
        <w:p w:rsidR="00000000" w:rsidRDefault="007851E2">
          <w:pPr>
            <w:pStyle w:val="31A8DD9E312F4AF184F8CFD5261B5C4C"/>
          </w:pPr>
          <w:r>
            <w:t>Experience</w:t>
          </w:r>
        </w:p>
      </w:docPartBody>
    </w:docPart>
    <w:docPart>
      <w:docPartPr>
        <w:name w:val="94FA624A087C478A9060B34E5517C7F8"/>
        <w:category>
          <w:name w:val="General"/>
          <w:gallery w:val="placeholder"/>
        </w:category>
        <w:types>
          <w:type w:val="bbPlcHdr"/>
        </w:types>
        <w:behaviors>
          <w:behavior w:val="content"/>
        </w:behaviors>
        <w:guid w:val="{4990490F-9D32-4620-8FFE-31FD1FBD3E43}"/>
      </w:docPartPr>
      <w:docPartBody>
        <w:p w:rsidR="00000000" w:rsidRDefault="007851E2">
          <w:pPr>
            <w:pStyle w:val="94FA624A087C478A9060B34E5517C7F8"/>
          </w:pPr>
          <w:r>
            <w:t>8 / 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3C"/>
    <w:rsid w:val="00187F3C"/>
    <w:rsid w:val="0078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E94A0AE829449D9E1141D3B454F685">
    <w:name w:val="B8E94A0AE829449D9E1141D3B454F685"/>
  </w:style>
  <w:style w:type="paragraph" w:customStyle="1" w:styleId="4CD5A314D5CD4967B0D9A29447022665">
    <w:name w:val="4CD5A314D5CD4967B0D9A29447022665"/>
  </w:style>
  <w:style w:type="paragraph" w:customStyle="1" w:styleId="260075F475244305B5BDD124570428C3">
    <w:name w:val="260075F475244305B5BDD124570428C3"/>
  </w:style>
  <w:style w:type="paragraph" w:customStyle="1" w:styleId="10E66E88A3F446FE8C3147F3088CC12A">
    <w:name w:val="10E66E88A3F446FE8C3147F3088CC12A"/>
  </w:style>
  <w:style w:type="paragraph" w:customStyle="1" w:styleId="C03ED14CFB9740729153A91D4866915B">
    <w:name w:val="C03ED14CFB9740729153A91D4866915B"/>
  </w:style>
  <w:style w:type="paragraph" w:customStyle="1" w:styleId="63D21CA6A55C41978C894D2A3264D7E6">
    <w:name w:val="63D21CA6A55C41978C894D2A3264D7E6"/>
  </w:style>
  <w:style w:type="paragraph" w:customStyle="1" w:styleId="4FBD5F0FB3FB432DA06D4239E38D8F03">
    <w:name w:val="4FBD5F0FB3FB432DA06D4239E38D8F03"/>
  </w:style>
  <w:style w:type="paragraph" w:customStyle="1" w:styleId="1BB41A14CC044EEA8E940D1421EE7F68">
    <w:name w:val="1BB41A14CC044EEA8E940D1421EE7F68"/>
  </w:style>
  <w:style w:type="paragraph" w:customStyle="1" w:styleId="BE1D02296F3C498189B70621FC7CB674">
    <w:name w:val="BE1D02296F3C498189B70621FC7CB674"/>
  </w:style>
  <w:style w:type="paragraph" w:customStyle="1" w:styleId="13065378F06949D5B72C36A33F4D358D">
    <w:name w:val="13065378F06949D5B72C36A33F4D358D"/>
  </w:style>
  <w:style w:type="paragraph" w:customStyle="1" w:styleId="BD3916F9EE3749A7A80C99AB15A6443A">
    <w:name w:val="BD3916F9EE3749A7A80C99AB15A6443A"/>
  </w:style>
  <w:style w:type="paragraph" w:customStyle="1" w:styleId="79B893A0B9694DD1ACFC8719C3BAD51C">
    <w:name w:val="79B893A0B9694DD1ACFC8719C3BAD51C"/>
  </w:style>
  <w:style w:type="paragraph" w:customStyle="1" w:styleId="B4F4FAD244D4431B83F72EADB46BF544">
    <w:name w:val="B4F4FAD244D4431B83F72EADB46BF544"/>
  </w:style>
  <w:style w:type="paragraph" w:customStyle="1" w:styleId="3280C5EB14254BBA9372ABCAFCF33064">
    <w:name w:val="3280C5EB14254BBA9372ABCAFCF33064"/>
  </w:style>
  <w:style w:type="paragraph" w:customStyle="1" w:styleId="D44F5472F04646ADBF9AF7C1FBE17FFD">
    <w:name w:val="D44F5472F04646ADBF9AF7C1FBE17FFD"/>
  </w:style>
  <w:style w:type="paragraph" w:customStyle="1" w:styleId="7A2CB1D2243A4201898F98E5340833F0">
    <w:name w:val="7A2CB1D2243A4201898F98E5340833F0"/>
  </w:style>
  <w:style w:type="paragraph" w:customStyle="1" w:styleId="BF7C1CC3009A4C08BA235F62E2349919">
    <w:name w:val="BF7C1CC3009A4C08BA235F62E2349919"/>
  </w:style>
  <w:style w:type="paragraph" w:customStyle="1" w:styleId="D261FDF5F22D466393C139415B60A5F5">
    <w:name w:val="D261FDF5F22D466393C139415B60A5F5"/>
  </w:style>
  <w:style w:type="paragraph" w:customStyle="1" w:styleId="F8EE406568C2408FAA1738AED35DDAF1">
    <w:name w:val="F8EE406568C2408FAA1738AED35DDAF1"/>
  </w:style>
  <w:style w:type="paragraph" w:customStyle="1" w:styleId="E3AF0D1606FA4AFF8D1315454A478073">
    <w:name w:val="E3AF0D1606FA4AFF8D1315454A478073"/>
  </w:style>
  <w:style w:type="paragraph" w:customStyle="1" w:styleId="F9980309D1924C119B13EC58116BFAD7">
    <w:name w:val="F9980309D1924C119B13EC58116BFAD7"/>
  </w:style>
  <w:style w:type="paragraph" w:customStyle="1" w:styleId="0D92BE8F66AB4C1C812DAE671FDF227A">
    <w:name w:val="0D92BE8F66AB4C1C812DAE671FDF227A"/>
  </w:style>
  <w:style w:type="paragraph" w:customStyle="1" w:styleId="6CAB997A35244BA4B762F45DC045B80B">
    <w:name w:val="6CAB997A35244BA4B762F45DC045B80B"/>
  </w:style>
  <w:style w:type="paragraph" w:customStyle="1" w:styleId="31A8DD9E312F4AF184F8CFD5261B5C4C">
    <w:name w:val="31A8DD9E312F4AF184F8CFD5261B5C4C"/>
  </w:style>
  <w:style w:type="paragraph" w:customStyle="1" w:styleId="005D64CFF4A54D9A972661795B43C815">
    <w:name w:val="005D64CFF4A54D9A972661795B43C815"/>
  </w:style>
  <w:style w:type="paragraph" w:customStyle="1" w:styleId="17F17D78507C427496F0BCA94E10AD8F">
    <w:name w:val="17F17D78507C427496F0BCA94E10AD8F"/>
  </w:style>
  <w:style w:type="paragraph" w:customStyle="1" w:styleId="JobDescription">
    <w:name w:val="Job Description"/>
    <w:basedOn w:val="Normal"/>
    <w:link w:val="JobDescriptionChar"/>
    <w:uiPriority w:val="18"/>
    <w:qFormat/>
    <w:rsid w:val="00187F3C"/>
    <w:pPr>
      <w:spacing w:after="0" w:line="288" w:lineRule="auto"/>
    </w:pPr>
    <w:rPr>
      <w:rFonts w:eastAsiaTheme="minorHAnsi"/>
      <w:color w:val="262626" w:themeColor="text1" w:themeTint="D9"/>
      <w:sz w:val="18"/>
      <w:szCs w:val="18"/>
    </w:rPr>
  </w:style>
  <w:style w:type="character" w:customStyle="1" w:styleId="JobDescriptionChar">
    <w:name w:val="Job Description Char"/>
    <w:basedOn w:val="DefaultParagraphFont"/>
    <w:link w:val="JobDescription"/>
    <w:uiPriority w:val="18"/>
    <w:rsid w:val="00187F3C"/>
    <w:rPr>
      <w:rFonts w:eastAsiaTheme="minorHAnsi"/>
      <w:color w:val="262626" w:themeColor="text1" w:themeTint="D9"/>
      <w:sz w:val="18"/>
      <w:szCs w:val="18"/>
    </w:rPr>
  </w:style>
  <w:style w:type="paragraph" w:customStyle="1" w:styleId="795F49F828884EEA88BB94BEB4B2D2A0">
    <w:name w:val="795F49F828884EEA88BB94BEB4B2D2A0"/>
  </w:style>
  <w:style w:type="paragraph" w:styleId="ListBullet">
    <w:name w:val="List Bullet"/>
    <w:basedOn w:val="Normal"/>
    <w:uiPriority w:val="99"/>
    <w:qFormat/>
    <w:rsid w:val="00187F3C"/>
    <w:pPr>
      <w:numPr>
        <w:numId w:val="2"/>
      </w:numPr>
      <w:spacing w:line="288" w:lineRule="auto"/>
      <w:contextualSpacing/>
    </w:pPr>
    <w:rPr>
      <w:rFonts w:eastAsiaTheme="minorHAnsi"/>
      <w:color w:val="262626" w:themeColor="text1" w:themeTint="D9"/>
      <w:sz w:val="18"/>
      <w:szCs w:val="18"/>
    </w:rPr>
  </w:style>
  <w:style w:type="numbering" w:customStyle="1" w:styleId="BullettedList">
    <w:name w:val="BullettedList"/>
    <w:uiPriority w:val="99"/>
    <w:rsid w:val="00187F3C"/>
    <w:pPr>
      <w:numPr>
        <w:numId w:val="1"/>
      </w:numPr>
    </w:pPr>
  </w:style>
  <w:style w:type="paragraph" w:customStyle="1" w:styleId="AF3CA43165E7462A82F3B60C2E2B949E">
    <w:name w:val="AF3CA43165E7462A82F3B60C2E2B949E"/>
  </w:style>
  <w:style w:type="paragraph" w:customStyle="1" w:styleId="D425C167A8874DD2A01E8B532BBC5FAE">
    <w:name w:val="D425C167A8874DD2A01E8B532BBC5FAE"/>
  </w:style>
  <w:style w:type="paragraph" w:customStyle="1" w:styleId="F85CCD9EF9234400B391A7715EF00217">
    <w:name w:val="F85CCD9EF9234400B391A7715EF00217"/>
  </w:style>
  <w:style w:type="paragraph" w:customStyle="1" w:styleId="58952BCB1E2F402787C2B181415136E2">
    <w:name w:val="58952BCB1E2F402787C2B181415136E2"/>
  </w:style>
  <w:style w:type="paragraph" w:customStyle="1" w:styleId="385D379352274FB4A932BA39C26CDADA">
    <w:name w:val="385D379352274FB4A932BA39C26CDADA"/>
  </w:style>
  <w:style w:type="paragraph" w:customStyle="1" w:styleId="21845F207F8F49A390F036646A1114A0">
    <w:name w:val="21845F207F8F49A390F036646A1114A0"/>
  </w:style>
  <w:style w:type="paragraph" w:customStyle="1" w:styleId="A50539DE282248C39F25A3294B9D9A5C">
    <w:name w:val="A50539DE282248C39F25A3294B9D9A5C"/>
  </w:style>
  <w:style w:type="paragraph" w:customStyle="1" w:styleId="147A21C417A64027ACF4925685677AEC">
    <w:name w:val="147A21C417A64027ACF4925685677AEC"/>
  </w:style>
  <w:style w:type="paragraph" w:customStyle="1" w:styleId="254F6634A2BB43AE817FEF0F81833347">
    <w:name w:val="254F6634A2BB43AE817FEF0F81833347"/>
  </w:style>
  <w:style w:type="paragraph" w:customStyle="1" w:styleId="7D8EAC60EA3E48FFA7C5446BE060BD55">
    <w:name w:val="7D8EAC60EA3E48FFA7C5446BE060BD55"/>
  </w:style>
  <w:style w:type="paragraph" w:customStyle="1" w:styleId="05B4B260753443F695B684E710740069">
    <w:name w:val="05B4B260753443F695B684E710740069"/>
  </w:style>
  <w:style w:type="paragraph" w:customStyle="1" w:styleId="39AAF5437C634E5CA04062E2B8B2835A">
    <w:name w:val="39AAF5437C634E5CA04062E2B8B2835A"/>
  </w:style>
  <w:style w:type="paragraph" w:customStyle="1" w:styleId="9D02ACD2575440DDBF30E5C7612B28C8">
    <w:name w:val="9D02ACD2575440DDBF30E5C7612B28C8"/>
  </w:style>
  <w:style w:type="paragraph" w:customStyle="1" w:styleId="7B12BA6168A4412A90DC44DE92D8E8EA">
    <w:name w:val="7B12BA6168A4412A90DC44DE92D8E8EA"/>
  </w:style>
  <w:style w:type="paragraph" w:customStyle="1" w:styleId="94FA624A087C478A9060B34E5517C7F8">
    <w:name w:val="94FA624A087C478A9060B34E5517C7F8"/>
  </w:style>
  <w:style w:type="paragraph" w:customStyle="1" w:styleId="BF16913E800A47EB989B95FD2B2CBD73">
    <w:name w:val="BF16913E800A47EB989B95FD2B2CBD73"/>
  </w:style>
  <w:style w:type="paragraph" w:customStyle="1" w:styleId="1AEF010A797C40A08676D8DD309EA541">
    <w:name w:val="1AEF010A797C40A08676D8DD309EA541"/>
  </w:style>
  <w:style w:type="paragraph" w:customStyle="1" w:styleId="4F30D56958234B049137094D30E237C1">
    <w:name w:val="4F30D56958234B049137094D30E237C1"/>
  </w:style>
  <w:style w:type="paragraph" w:customStyle="1" w:styleId="BE19C8963FC1462DB71F887948DBB00A">
    <w:name w:val="BE19C8963FC1462DB71F887948DBB00A"/>
  </w:style>
  <w:style w:type="paragraph" w:customStyle="1" w:styleId="7471B25CC7ED4A0A965E39C357A27AED">
    <w:name w:val="7471B25CC7ED4A0A965E39C357A27AED"/>
  </w:style>
  <w:style w:type="paragraph" w:customStyle="1" w:styleId="B223E9CA459A4343A03D1A7AA9B5E34E">
    <w:name w:val="B223E9CA459A4343A03D1A7AA9B5E34E"/>
  </w:style>
  <w:style w:type="paragraph" w:customStyle="1" w:styleId="A2108A82447C47FBA8B95E7DD9375447">
    <w:name w:val="A2108A82447C47FBA8B95E7DD9375447"/>
    <w:rsid w:val="00187F3C"/>
  </w:style>
  <w:style w:type="paragraph" w:customStyle="1" w:styleId="4FF1CBB305D44F47ABF01FFD1B567626">
    <w:name w:val="4FF1CBB305D44F47ABF01FFD1B567626"/>
    <w:rsid w:val="00187F3C"/>
  </w:style>
  <w:style w:type="paragraph" w:customStyle="1" w:styleId="6969BD3A2F954B9B9FD030EA35C3EF1D">
    <w:name w:val="6969BD3A2F954B9B9FD030EA35C3EF1D"/>
    <w:rsid w:val="00187F3C"/>
  </w:style>
  <w:style w:type="paragraph" w:customStyle="1" w:styleId="21940C2C026847EB81D85508834CBBD3">
    <w:name w:val="21940C2C026847EB81D85508834CBBD3"/>
    <w:rsid w:val="00187F3C"/>
  </w:style>
  <w:style w:type="paragraph" w:customStyle="1" w:styleId="0C0DE0492D6845BE8D6899E5703575EB">
    <w:name w:val="0C0DE0492D6845BE8D6899E5703575EB"/>
    <w:rsid w:val="00187F3C"/>
  </w:style>
  <w:style w:type="paragraph" w:customStyle="1" w:styleId="FFC592A16E934B85AC22E31F6FA3E7D9">
    <w:name w:val="FFC592A16E934B85AC22E31F6FA3E7D9"/>
    <w:rsid w:val="00187F3C"/>
  </w:style>
  <w:style w:type="paragraph" w:customStyle="1" w:styleId="8682ABD236754D6F8162B23B2A3AA7F2">
    <w:name w:val="8682ABD236754D6F8162B23B2A3AA7F2"/>
    <w:rsid w:val="00187F3C"/>
  </w:style>
  <w:style w:type="paragraph" w:customStyle="1" w:styleId="DDCFE10907BC4992962A611ED584B27D">
    <w:name w:val="DDCFE10907BC4992962A611ED584B27D"/>
    <w:rsid w:val="00187F3C"/>
  </w:style>
  <w:style w:type="paragraph" w:customStyle="1" w:styleId="D8622BF304E14238A5DFE11057DC4FD2">
    <w:name w:val="D8622BF304E14238A5DFE11057DC4FD2"/>
    <w:rsid w:val="00187F3C"/>
  </w:style>
  <w:style w:type="paragraph" w:customStyle="1" w:styleId="1D54AA392F2247ACB1BDFD023B4BD403">
    <w:name w:val="1D54AA392F2247ACB1BDFD023B4BD403"/>
    <w:rsid w:val="00187F3C"/>
  </w:style>
  <w:style w:type="paragraph" w:customStyle="1" w:styleId="06041B0B752949EC9CC190229FD8BB57">
    <w:name w:val="06041B0B752949EC9CC190229FD8BB57"/>
    <w:rsid w:val="00187F3C"/>
  </w:style>
  <w:style w:type="paragraph" w:customStyle="1" w:styleId="8F367E40B1254DE6AFC91A530306BA77">
    <w:name w:val="8F367E40B1254DE6AFC91A530306BA77"/>
    <w:rsid w:val="00187F3C"/>
  </w:style>
  <w:style w:type="paragraph" w:customStyle="1" w:styleId="8C029B1C4CC24B51942467DE042A5345">
    <w:name w:val="8C029B1C4CC24B51942467DE042A5345"/>
    <w:rsid w:val="00187F3C"/>
  </w:style>
  <w:style w:type="paragraph" w:customStyle="1" w:styleId="AC0A92E707D74120B6CA0BC82AECDB46">
    <w:name w:val="AC0A92E707D74120B6CA0BC82AECDB46"/>
    <w:rsid w:val="00187F3C"/>
  </w:style>
  <w:style w:type="paragraph" w:customStyle="1" w:styleId="15B22AA263184412824C22C2E95C6887">
    <w:name w:val="15B22AA263184412824C22C2E95C6887"/>
    <w:rsid w:val="00187F3C"/>
  </w:style>
  <w:style w:type="paragraph" w:customStyle="1" w:styleId="1291FB0A88D743C1B1E262E025AED767">
    <w:name w:val="1291FB0A88D743C1B1E262E025AED767"/>
    <w:rsid w:val="00187F3C"/>
  </w:style>
  <w:style w:type="paragraph" w:customStyle="1" w:styleId="24496D6751A74F229BD872F50F59B4B1">
    <w:name w:val="24496D6751A74F229BD872F50F59B4B1"/>
    <w:rsid w:val="00187F3C"/>
  </w:style>
  <w:style w:type="paragraph" w:customStyle="1" w:styleId="71DE75AE85CF4EFC9AFAB82A8C18F6C7">
    <w:name w:val="71DE75AE85CF4EFC9AFAB82A8C18F6C7"/>
    <w:rsid w:val="00187F3C"/>
  </w:style>
  <w:style w:type="paragraph" w:customStyle="1" w:styleId="D183590DA50E4A7A81D7466EF72F9E00">
    <w:name w:val="D183590DA50E4A7A81D7466EF72F9E00"/>
    <w:rsid w:val="00187F3C"/>
  </w:style>
  <w:style w:type="paragraph" w:customStyle="1" w:styleId="60C1764563AE4D828667C5B267C85CE1">
    <w:name w:val="60C1764563AE4D828667C5B267C85CE1"/>
    <w:rsid w:val="00187F3C"/>
  </w:style>
  <w:style w:type="paragraph" w:customStyle="1" w:styleId="8A1DFDFDAF824F99A26B38493360D317">
    <w:name w:val="8A1DFDFDAF824F99A26B38493360D317"/>
    <w:rsid w:val="00187F3C"/>
  </w:style>
  <w:style w:type="paragraph" w:customStyle="1" w:styleId="7841653866FB42C885C57DCA3AEEC072">
    <w:name w:val="7841653866FB42C885C57DCA3AEEC072"/>
    <w:rsid w:val="00187F3C"/>
  </w:style>
  <w:style w:type="paragraph" w:customStyle="1" w:styleId="D77A98A0E4504BD4B0377BD1D2D0ED31">
    <w:name w:val="D77A98A0E4504BD4B0377BD1D2D0ED31"/>
    <w:rsid w:val="00187F3C"/>
  </w:style>
  <w:style w:type="paragraph" w:customStyle="1" w:styleId="995426410849437CBABB676F0E76D6C5">
    <w:name w:val="995426410849437CBABB676F0E76D6C5"/>
    <w:rsid w:val="00187F3C"/>
  </w:style>
  <w:style w:type="paragraph" w:customStyle="1" w:styleId="7CC16F6031BA4C4ABA2EE55E73EA66F5">
    <w:name w:val="7CC16F6031BA4C4ABA2EE55E73EA66F5"/>
    <w:rsid w:val="00187F3C"/>
  </w:style>
  <w:style w:type="paragraph" w:customStyle="1" w:styleId="12F9564AE0B3450AB54CE5ABBA7766CC">
    <w:name w:val="12F9564AE0B3450AB54CE5ABBA7766CC"/>
    <w:rsid w:val="00187F3C"/>
  </w:style>
  <w:style w:type="paragraph" w:customStyle="1" w:styleId="0A8B510B955145DA9F4878C9C0200253">
    <w:name w:val="0A8B510B955145DA9F4878C9C0200253"/>
    <w:rsid w:val="00187F3C"/>
  </w:style>
  <w:style w:type="paragraph" w:customStyle="1" w:styleId="69DB274E7ABB427EB9C1CCEAFD45C2CD">
    <w:name w:val="69DB274E7ABB427EB9C1CCEAFD45C2CD"/>
    <w:rsid w:val="00187F3C"/>
  </w:style>
  <w:style w:type="paragraph" w:customStyle="1" w:styleId="448FF25268404683A0F09F5D262F5BED">
    <w:name w:val="448FF25268404683A0F09F5D262F5BED"/>
    <w:rsid w:val="00187F3C"/>
  </w:style>
  <w:style w:type="paragraph" w:customStyle="1" w:styleId="DFC6C44F9AA944DD97BD33AA9F218649">
    <w:name w:val="DFC6C44F9AA944DD97BD33AA9F218649"/>
    <w:rsid w:val="00187F3C"/>
  </w:style>
  <w:style w:type="paragraph" w:customStyle="1" w:styleId="F6AC1EB75CAD43478ECB1B466171610F">
    <w:name w:val="F6AC1EB75CAD43478ECB1B466171610F"/>
    <w:rsid w:val="00187F3C"/>
  </w:style>
  <w:style w:type="paragraph" w:customStyle="1" w:styleId="84CB1847242743B3BEB443746FC86B61">
    <w:name w:val="84CB1847242743B3BEB443746FC86B61"/>
    <w:rsid w:val="00187F3C"/>
  </w:style>
  <w:style w:type="paragraph" w:customStyle="1" w:styleId="9F3B3E6DA849436D87307C113CFEAC7C">
    <w:name w:val="9F3B3E6DA849436D87307C113CFEAC7C"/>
    <w:rsid w:val="00187F3C"/>
  </w:style>
  <w:style w:type="paragraph" w:customStyle="1" w:styleId="86A2BA94D2A34D0C96DB47CB157CBB0D">
    <w:name w:val="86A2BA94D2A34D0C96DB47CB157CBB0D"/>
    <w:rsid w:val="00187F3C"/>
  </w:style>
  <w:style w:type="paragraph" w:customStyle="1" w:styleId="5D70FC6FED484E3189A79A7D92AD9FA5">
    <w:name w:val="5D70FC6FED484E3189A79A7D92AD9FA5"/>
    <w:rsid w:val="00187F3C"/>
  </w:style>
  <w:style w:type="paragraph" w:customStyle="1" w:styleId="A8FE94DFAFD146819613DB536DA49F8E">
    <w:name w:val="A8FE94DFAFD146819613DB536DA49F8E"/>
    <w:rsid w:val="00187F3C"/>
  </w:style>
  <w:style w:type="paragraph" w:customStyle="1" w:styleId="F28873EC4A9240CEA9182002C166656B">
    <w:name w:val="F28873EC4A9240CEA9182002C166656B"/>
    <w:rsid w:val="00187F3C"/>
  </w:style>
  <w:style w:type="paragraph" w:customStyle="1" w:styleId="A4F3246464804CE18658E6666EE8E9E0">
    <w:name w:val="A4F3246464804CE18658E6666EE8E9E0"/>
    <w:rsid w:val="00187F3C"/>
  </w:style>
  <w:style w:type="paragraph" w:customStyle="1" w:styleId="E9BEEB8DC82147D3A7F7E93BD0F914F4">
    <w:name w:val="E9BEEB8DC82147D3A7F7E93BD0F914F4"/>
    <w:rsid w:val="00187F3C"/>
  </w:style>
  <w:style w:type="paragraph" w:customStyle="1" w:styleId="B67A857CB8444FF18852AD2EF163A8D4">
    <w:name w:val="B67A857CB8444FF18852AD2EF163A8D4"/>
    <w:rsid w:val="00187F3C"/>
  </w:style>
  <w:style w:type="paragraph" w:customStyle="1" w:styleId="80332F8C4850437B9ED545587F915675">
    <w:name w:val="80332F8C4850437B9ED545587F915675"/>
    <w:rsid w:val="00187F3C"/>
  </w:style>
  <w:style w:type="paragraph" w:customStyle="1" w:styleId="BE71192A15784DF68337B8220AC091DC">
    <w:name w:val="BE71192A15784DF68337B8220AC091DC"/>
    <w:rsid w:val="00187F3C"/>
  </w:style>
  <w:style w:type="paragraph" w:customStyle="1" w:styleId="6E1A998133094E5582D764388F795D45">
    <w:name w:val="6E1A998133094E5582D764388F795D45"/>
    <w:rsid w:val="00187F3C"/>
  </w:style>
  <w:style w:type="paragraph" w:customStyle="1" w:styleId="C799172D897041248A33658C843C5665">
    <w:name w:val="C799172D897041248A33658C843C5665"/>
    <w:rsid w:val="00187F3C"/>
  </w:style>
  <w:style w:type="paragraph" w:customStyle="1" w:styleId="7E782BAB348E4961A312E34B29BE2FC6">
    <w:name w:val="7E782BAB348E4961A312E34B29BE2FC6"/>
    <w:rsid w:val="00187F3C"/>
  </w:style>
  <w:style w:type="paragraph" w:customStyle="1" w:styleId="0804443DD97848F8AAB37196A3592B2C">
    <w:name w:val="0804443DD97848F8AAB37196A3592B2C"/>
    <w:rsid w:val="00187F3C"/>
  </w:style>
  <w:style w:type="paragraph" w:customStyle="1" w:styleId="6173392D50214FB98A291517607497B6">
    <w:name w:val="6173392D50214FB98A291517607497B6"/>
    <w:rsid w:val="00187F3C"/>
  </w:style>
  <w:style w:type="paragraph" w:customStyle="1" w:styleId="EA7BC945216F43F39A7DE24C2B4E7061">
    <w:name w:val="EA7BC945216F43F39A7DE24C2B4E7061"/>
    <w:rsid w:val="00187F3C"/>
  </w:style>
  <w:style w:type="paragraph" w:customStyle="1" w:styleId="AAC8591EB6824025B80BC0249837DAC6">
    <w:name w:val="AAC8591EB6824025B80BC0249837DAC6"/>
    <w:rsid w:val="00187F3C"/>
  </w:style>
  <w:style w:type="paragraph" w:customStyle="1" w:styleId="DD034814B2B44434A27A2C6C85A5358F">
    <w:name w:val="DD034814B2B44434A27A2C6C85A5358F"/>
    <w:rsid w:val="00187F3C"/>
  </w:style>
  <w:style w:type="paragraph" w:customStyle="1" w:styleId="E3ADC2729C53429C8441E4F9D717FE58">
    <w:name w:val="E3ADC2729C53429C8441E4F9D717FE58"/>
    <w:rsid w:val="00187F3C"/>
  </w:style>
  <w:style w:type="paragraph" w:customStyle="1" w:styleId="B8C5D861AB86489DB5DF69A1697557E9">
    <w:name w:val="B8C5D861AB86489DB5DF69A1697557E9"/>
    <w:rsid w:val="00187F3C"/>
  </w:style>
  <w:style w:type="paragraph" w:customStyle="1" w:styleId="1176B78C702F40DF9054EF10EC7C8D19">
    <w:name w:val="1176B78C702F40DF9054EF10EC7C8D19"/>
    <w:rsid w:val="00187F3C"/>
  </w:style>
  <w:style w:type="paragraph" w:customStyle="1" w:styleId="FA7C27E099D5482ABD89E5F4DA58ED26">
    <w:name w:val="FA7C27E099D5482ABD89E5F4DA58ED26"/>
    <w:rsid w:val="00187F3C"/>
  </w:style>
  <w:style w:type="paragraph" w:customStyle="1" w:styleId="8B28172D79434937A16433A8CC1DF3C3">
    <w:name w:val="8B28172D79434937A16433A8CC1DF3C3"/>
    <w:rsid w:val="00187F3C"/>
  </w:style>
  <w:style w:type="paragraph" w:customStyle="1" w:styleId="E6B58E009620409FB3DCD743A9211C76">
    <w:name w:val="E6B58E009620409FB3DCD743A9211C76"/>
    <w:rsid w:val="00187F3C"/>
  </w:style>
  <w:style w:type="paragraph" w:customStyle="1" w:styleId="8E0E0A2C47EA49ABAE89FF27CBEA847C">
    <w:name w:val="8E0E0A2C47EA49ABAE89FF27CBEA847C"/>
    <w:rsid w:val="00187F3C"/>
  </w:style>
  <w:style w:type="paragraph" w:customStyle="1" w:styleId="C4C4A770E382447592712EA3221318C5">
    <w:name w:val="C4C4A770E382447592712EA3221318C5"/>
    <w:rsid w:val="00187F3C"/>
  </w:style>
  <w:style w:type="paragraph" w:customStyle="1" w:styleId="C96797010589403DA88848603AEB04DD">
    <w:name w:val="C96797010589403DA88848603AEB04DD"/>
    <w:rsid w:val="00187F3C"/>
  </w:style>
  <w:style w:type="paragraph" w:customStyle="1" w:styleId="CF72D4C10AB7456F96BBE1EFBB39BA33">
    <w:name w:val="CF72D4C10AB7456F96BBE1EFBB39BA33"/>
    <w:rsid w:val="00187F3C"/>
  </w:style>
  <w:style w:type="paragraph" w:customStyle="1" w:styleId="F0F6CFBD63714A0A8559F2EC44233352">
    <w:name w:val="F0F6CFBD63714A0A8559F2EC44233352"/>
    <w:rsid w:val="00187F3C"/>
  </w:style>
  <w:style w:type="paragraph" w:customStyle="1" w:styleId="858C48D1D18346EAAA7F976673D49B67">
    <w:name w:val="858C48D1D18346EAAA7F976673D49B67"/>
    <w:rsid w:val="00187F3C"/>
  </w:style>
  <w:style w:type="paragraph" w:customStyle="1" w:styleId="1C5E032858C345F082B0C6BA7004ECA9">
    <w:name w:val="1C5E032858C345F082B0C6BA7004ECA9"/>
    <w:rsid w:val="00187F3C"/>
  </w:style>
  <w:style w:type="paragraph" w:customStyle="1" w:styleId="7793E8C8F37D4D9C94D73516084B8424">
    <w:name w:val="7793E8C8F37D4D9C94D73516084B8424"/>
    <w:rsid w:val="00187F3C"/>
  </w:style>
  <w:style w:type="paragraph" w:customStyle="1" w:styleId="C17B5B58FA334207B2CE3C1AE7123699">
    <w:name w:val="C17B5B58FA334207B2CE3C1AE7123699"/>
    <w:rsid w:val="00187F3C"/>
  </w:style>
  <w:style w:type="paragraph" w:customStyle="1" w:styleId="1CB601902F9F42E4AE7CD37FDC38A1EF">
    <w:name w:val="1CB601902F9F42E4AE7CD37FDC38A1EF"/>
    <w:rsid w:val="00187F3C"/>
  </w:style>
  <w:style w:type="paragraph" w:customStyle="1" w:styleId="50991C4FC51948CDBC578252998BA069">
    <w:name w:val="50991C4FC51948CDBC578252998BA069"/>
    <w:rsid w:val="00187F3C"/>
  </w:style>
  <w:style w:type="paragraph" w:customStyle="1" w:styleId="2E9D734E2F8E48F08485303CA33E27BF">
    <w:name w:val="2E9D734E2F8E48F08485303CA33E27BF"/>
    <w:rsid w:val="00187F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3.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initials resume</Template>
  <TotalTime>0</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2022-11-12T11:33:00Z</dcterms:created>
  <dcterms:modified xsi:type="dcterms:W3CDTF">2022-11-12T12:01:00Z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